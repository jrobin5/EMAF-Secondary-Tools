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4115ED" w:rsidR="004115ED" w:rsidP="1507EA17" w:rsidRDefault="00084D88" w14:paraId="5A966383" w14:textId="1671AB8C" w14:noSpellErr="1">
      <w:pPr>
        <w:pStyle w:val="Heading2"/>
        <w:rPr>
          <w:rStyle w:val="Heading1Char"/>
        </w:rPr>
      </w:pPr>
      <w:sdt>
        <w:sdtPr>
          <w:rPr>
            <w:rStyle w:val="Heading1Char"/>
          </w:rPr>
          <w:alias w:val="Title"/>
          <w:tag w:val=""/>
          <w:id w:val="115799214"/>
          <w:placeholder>
            <w:docPart w:val="C98110F4A326456882865840765C846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Heading1Char"/>
          </w:rPr>
        </w:sdtEndPr>
        <w:sdtContent>
          <w:r w:rsidR="00861F02">
            <w:rPr>
              <w:rStyle w:val="Heading1Char"/>
            </w:rPr>
            <w:t>Configure PowerPoint (QRC)</w:t>
          </w:r>
        </w:sdtContent>
      </w:sdt>
    </w:p>
    <w:p w:rsidR="00BC2E52" w:rsidP="00BC2E52" w:rsidRDefault="004115ED" w14:paraId="5A966384" w14:textId="77777777" w14:noSpellErr="1">
      <w:pPr>
        <w:pStyle w:val="Heading2"/>
      </w:pPr>
      <w:r>
        <w:br/>
      </w:r>
      <w:r w:rsidR="1507EA17">
        <w:rPr/>
        <w:t>Introduction</w:t>
      </w:r>
    </w:p>
    <w:p w:rsidR="00BC2E52" w:rsidP="00BC2E52" w:rsidRDefault="0002403D" w14:paraId="5A966385" w14:noSpellErr="1" w14:textId="5B527845">
      <w:r w:rsidR="1507EA17">
        <w:rPr/>
        <w:t>The Configure PowerPoint QRC shows how to set up the optimal configuration to utilize the E</w:t>
      </w:r>
      <w:r w:rsidR="1507EA17">
        <w:rPr/>
        <w:t xml:space="preserve">MAF </w:t>
      </w:r>
      <w:r w:rsidR="1507EA17">
        <w:rPr/>
        <w:t xml:space="preserve">PowerPoint files on ExxonMobil PCs and </w:t>
      </w:r>
      <w:r w:rsidR="1507EA17">
        <w:rPr/>
        <w:t xml:space="preserve">for </w:t>
      </w:r>
      <w:r w:rsidR="1507EA17">
        <w:rPr/>
        <w:t>storing the artifacts on the EMAF Architecture Repository.</w:t>
      </w:r>
    </w:p>
    <w:p w:rsidR="00BC2E52" w:rsidP="00BC2E52" w:rsidRDefault="00BC2E52" w14:paraId="5A966386" w14:textId="15656E6E" w14:noSpellErr="1">
      <w:pPr>
        <w:pStyle w:val="Heading2"/>
      </w:pPr>
      <w:r w:rsidR="1507EA17">
        <w:rPr/>
        <w:t xml:space="preserve">Configure </w:t>
      </w:r>
      <w:r w:rsidR="1507EA17">
        <w:rPr/>
        <w:t xml:space="preserve">PowerPoint </w:t>
      </w:r>
      <w:r w:rsidR="1507EA17">
        <w:rPr/>
        <w:t>Instructions</w:t>
      </w:r>
    </w:p>
    <w:p w:rsidR="00BC2E52" w:rsidP="00BA036C" w:rsidRDefault="00BA036C" w14:paraId="5A966387" w14:textId="04E1E334" w14:noSpellErr="1">
      <w:pPr>
        <w:pStyle w:val="Heading3"/>
      </w:pPr>
      <w:r w:rsidR="1507EA17">
        <w:rPr/>
        <w:t xml:space="preserve">Create </w:t>
      </w:r>
      <w:r w:rsidRPr="1507EA17" w:rsidR="1507EA17">
        <w:rPr>
          <w:b w:val="1"/>
          <w:bCs w:val="1"/>
        </w:rPr>
        <w:t>My Templates</w:t>
      </w:r>
      <w:r w:rsidR="1507EA17">
        <w:rPr/>
        <w:t xml:space="preserve"> Folders</w:t>
      </w:r>
    </w:p>
    <w:p w:rsidR="00BC2E52" w:rsidP="00BC2E52" w:rsidRDefault="00700FD4" w14:paraId="5A966388" w14:textId="072F899E">
      <w:r w:rsidR="1507EA17">
        <w:rPr/>
        <w:t xml:space="preserve">If Configure Visio QRC was not completed: </w:t>
      </w:r>
      <w:r w:rsidR="1507EA17">
        <w:rPr/>
        <w:t xml:space="preserve">From File Explorer, navigate to your network account </w:t>
      </w:r>
      <w:r w:rsidRPr="1507EA17" w:rsidR="1507EA17">
        <w:rPr>
          <w:b w:val="1"/>
          <w:bCs w:val="1"/>
        </w:rPr>
        <w:t>c:\users\&lt;your network id&gt;\</w:t>
      </w:r>
      <w:proofErr w:type="spellStart"/>
      <w:r w:rsidRPr="1507EA17" w:rsidR="1507EA17">
        <w:rPr>
          <w:b w:val="1"/>
          <w:bCs w:val="1"/>
        </w:rPr>
        <w:t>LocalData</w:t>
      </w:r>
      <w:proofErr w:type="spellEnd"/>
      <w:r w:rsidR="1507EA17">
        <w:rPr/>
        <w:t xml:space="preserve"> folder, and create </w:t>
      </w:r>
      <w:r w:rsidR="1507EA17">
        <w:rPr/>
        <w:t>the</w:t>
      </w:r>
      <w:r w:rsidR="1507EA17">
        <w:rPr/>
        <w:t xml:space="preserve"> </w:t>
      </w:r>
      <w:r w:rsidR="1507EA17">
        <w:rPr/>
        <w:t>folder</w:t>
      </w:r>
      <w:r w:rsidR="1507EA17">
        <w:rPr/>
        <w:t xml:space="preserve"> called </w:t>
      </w:r>
      <w:r w:rsidRPr="1507EA17" w:rsidR="1507EA17">
        <w:rPr>
          <w:b w:val="1"/>
          <w:bCs w:val="1"/>
        </w:rPr>
        <w:t>My Templates</w:t>
      </w:r>
    </w:p>
    <w:p w:rsidR="00BC2E52" w:rsidP="009A0EB1" w:rsidRDefault="009A0EB1" w14:paraId="5A966389" w14:textId="0729C1F3">
      <w:pPr>
        <w:ind w:left="720"/>
      </w:pPr>
      <w:r w:rsidRPr="009A0EB1">
        <w:rPr>
          <w:noProof/>
        </w:rPr>
        <w:drawing>
          <wp:inline distT="0" distB="0" distL="0" distR="0" wp14:anchorId="680236B4" wp14:editId="1D4EA551">
            <wp:extent cx="3070534" cy="925993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5094" cy="93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52" w:rsidP="00BC2E52" w:rsidRDefault="00BC2E52" w14:paraId="5A96638A" w14:textId="77777777"/>
    <w:p w:rsidR="00BC2E52" w:rsidP="00BA036C" w:rsidRDefault="00BC2E52" w14:paraId="5A96638B" w14:textId="45BF38E8" w14:noSpellErr="1">
      <w:pPr>
        <w:pStyle w:val="Heading3"/>
      </w:pPr>
      <w:r w:rsidR="1507EA17">
        <w:rPr/>
        <w:t xml:space="preserve">To configure </w:t>
      </w:r>
      <w:r w:rsidR="1507EA17">
        <w:rPr/>
        <w:t xml:space="preserve">PowerPoint </w:t>
      </w:r>
      <w:r w:rsidR="1507EA17">
        <w:rPr/>
        <w:t xml:space="preserve">to use </w:t>
      </w:r>
      <w:r w:rsidRPr="1507EA17" w:rsidR="1507EA17">
        <w:rPr>
          <w:b w:val="1"/>
          <w:bCs w:val="1"/>
        </w:rPr>
        <w:t>My Templates</w:t>
      </w:r>
      <w:r w:rsidR="1507EA17">
        <w:rPr/>
        <w:t xml:space="preserve"> Folders</w:t>
      </w:r>
    </w:p>
    <w:p w:rsidR="00BC2E52" w:rsidP="00F532F0" w:rsidRDefault="00BC2E52" w14:paraId="5A96638C" w14:textId="115A0630" w14:noSpellErr="1">
      <w:pPr>
        <w:pStyle w:val="ListParagraph"/>
        <w:numPr>
          <w:ilvl w:val="0"/>
          <w:numId w:val="3"/>
        </w:numPr>
        <w:rPr/>
      </w:pPr>
      <w:r w:rsidR="1507EA17">
        <w:rPr/>
        <w:t xml:space="preserve">In </w:t>
      </w:r>
      <w:r w:rsidR="1507EA17">
        <w:rPr/>
        <w:t>PowerPoint</w:t>
      </w:r>
      <w:r w:rsidR="1507EA17">
        <w:rPr/>
        <w:t xml:space="preserve">, click the </w:t>
      </w:r>
      <w:r w:rsidRPr="1507EA17" w:rsidR="1507EA17">
        <w:rPr>
          <w:b w:val="1"/>
          <w:bCs w:val="1"/>
        </w:rPr>
        <w:t>File</w:t>
      </w:r>
      <w:r w:rsidR="1507EA17">
        <w:rPr/>
        <w:t xml:space="preserve"> Menu</w:t>
      </w:r>
    </w:p>
    <w:p w:rsidR="00780213" w:rsidP="00BC2E52" w:rsidRDefault="00780213" w14:paraId="5A96638D" w14:textId="77777777">
      <w:pPr>
        <w:pStyle w:val="ListParagraph"/>
      </w:pPr>
    </w:p>
    <w:p w:rsidR="00BC2E52" w:rsidP="00BC2E52" w:rsidRDefault="00084D88" w14:paraId="5A96638E" w14:textId="18833202">
      <w:pPr>
        <w:pStyle w:val="ListParagraph"/>
      </w:pPr>
      <w:r>
        <w:rPr>
          <w:noProof/>
        </w:rPr>
        <w:drawing>
          <wp:inline distT="0" distB="0" distL="0" distR="0" wp14:anchorId="3A816243" wp14:editId="60892B8C">
            <wp:extent cx="3690141" cy="1294054"/>
            <wp:effectExtent l="0" t="0" r="571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317" cy="129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213" w:rsidP="00780213" w:rsidRDefault="00780213" w14:paraId="5A96638F" w14:textId="77777777">
      <w:pPr>
        <w:pStyle w:val="ListParagraph"/>
      </w:pPr>
    </w:p>
    <w:p w:rsidR="00780213" w:rsidP="00BC2E52" w:rsidRDefault="00780213" w14:paraId="5A966390" w14:textId="77777777" w14:noSpellErr="1">
      <w:pPr>
        <w:pStyle w:val="ListParagraph"/>
        <w:numPr>
          <w:ilvl w:val="0"/>
          <w:numId w:val="3"/>
        </w:numPr>
        <w:rPr/>
      </w:pPr>
      <w:r w:rsidR="1507EA17">
        <w:rPr/>
        <w:t xml:space="preserve">Click the </w:t>
      </w:r>
      <w:r w:rsidRPr="1507EA17" w:rsidR="1507EA17">
        <w:rPr>
          <w:b w:val="1"/>
          <w:bCs w:val="1"/>
        </w:rPr>
        <w:t>Options</w:t>
      </w:r>
      <w:r w:rsidR="1507EA17">
        <w:rPr/>
        <w:t xml:space="preserve"> Sub-menu</w:t>
      </w:r>
    </w:p>
    <w:p w:rsidR="00780213" w:rsidP="00BA036C" w:rsidRDefault="00F94F1A" w14:paraId="5A966391" w14:textId="31E53E99">
      <w:pPr>
        <w:ind w:left="720"/>
      </w:pPr>
      <w:r>
        <w:rPr>
          <w:noProof/>
        </w:rPr>
        <w:drawing>
          <wp:inline distT="0" distB="0" distL="0" distR="0" wp14:anchorId="3E9AA308" wp14:editId="498BA14C">
            <wp:extent cx="846983" cy="217392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888" cy="2194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F1A" w:rsidP="00F94F1A" w:rsidRDefault="00F94F1A" w14:paraId="22B3BAD0" w14:textId="77777777" w14:noSpellErr="1">
      <w:pPr>
        <w:pStyle w:val="ListParagraph"/>
        <w:numPr>
          <w:ilvl w:val="0"/>
          <w:numId w:val="3"/>
        </w:numPr>
        <w:rPr/>
      </w:pPr>
      <w:r w:rsidR="1507EA17">
        <w:rPr/>
        <w:t xml:space="preserve">Once the Excel Option dialog box is displayed, click the </w:t>
      </w:r>
      <w:r w:rsidRPr="1507EA17" w:rsidR="1507EA17">
        <w:rPr>
          <w:b w:val="1"/>
          <w:bCs w:val="1"/>
        </w:rPr>
        <w:t>Save</w:t>
      </w:r>
      <w:r w:rsidR="1507EA17">
        <w:rPr/>
        <w:t xml:space="preserve"> option</w:t>
      </w:r>
    </w:p>
    <w:p w:rsidR="00F94F1A" w:rsidP="00F94F1A" w:rsidRDefault="00F94F1A" w14:paraId="6412753B" w14:textId="3854B81B">
      <w:pPr>
        <w:ind w:left="720"/>
      </w:pPr>
      <w:r>
        <w:rPr>
          <w:noProof/>
        </w:rPr>
        <w:drawing>
          <wp:inline distT="0" distB="0" distL="0" distR="0" wp14:anchorId="01A5B443" wp14:editId="5A586794">
            <wp:extent cx="942864" cy="1977078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864" cy="197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F1A" w:rsidP="00F94F1A" w:rsidRDefault="00F94F1A" w14:paraId="33285710" w14:textId="05D78C7B" w14:noSpellErr="1">
      <w:pPr>
        <w:pStyle w:val="ListParagraph"/>
        <w:numPr>
          <w:ilvl w:val="0"/>
          <w:numId w:val="3"/>
        </w:numPr>
        <w:rPr/>
      </w:pPr>
      <w:r w:rsidR="1507EA17">
        <w:rPr/>
        <w:t xml:space="preserve">Configure the </w:t>
      </w:r>
      <w:r w:rsidRPr="1507EA17" w:rsidR="1507EA17">
        <w:rPr>
          <w:b w:val="1"/>
          <w:bCs w:val="1"/>
        </w:rPr>
        <w:t>Templates</w:t>
      </w:r>
      <w:r w:rsidR="1507EA17">
        <w:rPr/>
        <w:t xml:space="preserve"> Folders</w:t>
      </w:r>
    </w:p>
    <w:p w:rsidR="00F94F1A" w:rsidP="00F94F1A" w:rsidRDefault="00F94F1A" w14:paraId="2DA0D99B" w14:textId="77777777">
      <w:pPr>
        <w:pStyle w:val="ListParagraph"/>
        <w:numPr>
          <w:ilvl w:val="0"/>
          <w:numId w:val="4"/>
        </w:numPr>
        <w:rPr/>
      </w:pPr>
      <w:r w:rsidR="1507EA17">
        <w:rPr/>
        <w:t>Click into the “Default personal templates location”, then set the path to your</w:t>
      </w:r>
      <w:r w:rsidRPr="1507EA17" w:rsidR="1507EA17">
        <w:rPr>
          <w:b w:val="1"/>
          <w:bCs w:val="1"/>
        </w:rPr>
        <w:t xml:space="preserve"> </w:t>
      </w:r>
      <w:proofErr w:type="spellStart"/>
      <w:r w:rsidRPr="1507EA17" w:rsidR="1507EA17">
        <w:rPr>
          <w:b w:val="1"/>
          <w:bCs w:val="1"/>
        </w:rPr>
        <w:t>localdata</w:t>
      </w:r>
      <w:proofErr w:type="spellEnd"/>
      <w:r w:rsidRPr="1507EA17" w:rsidR="1507EA17">
        <w:rPr>
          <w:b w:val="1"/>
          <w:bCs w:val="1"/>
        </w:rPr>
        <w:t>\My Templates</w:t>
      </w:r>
      <w:r w:rsidR="1507EA17">
        <w:rPr/>
        <w:t xml:space="preserve"> folder</w:t>
      </w:r>
    </w:p>
    <w:p w:rsidR="00F94F1A" w:rsidP="00F94F1A" w:rsidRDefault="00F94F1A" w14:paraId="0EC8CC27" w14:textId="77777777" w14:noSpellErr="1">
      <w:pPr>
        <w:pStyle w:val="ListParagraph"/>
        <w:numPr>
          <w:ilvl w:val="0"/>
          <w:numId w:val="4"/>
        </w:numPr>
        <w:rPr/>
      </w:pPr>
      <w:r w:rsidR="1507EA17">
        <w:rPr/>
        <w:t xml:space="preserve">Click the </w:t>
      </w:r>
      <w:r w:rsidRPr="1507EA17" w:rsidR="1507EA17">
        <w:rPr>
          <w:b w:val="1"/>
          <w:bCs w:val="1"/>
        </w:rPr>
        <w:t>OK</w:t>
      </w:r>
      <w:r w:rsidR="1507EA17">
        <w:rPr/>
        <w:t xml:space="preserve"> button</w:t>
      </w:r>
    </w:p>
    <w:p w:rsidR="00F94F1A" w:rsidP="00F94F1A" w:rsidRDefault="00F94F1A" w14:paraId="43D09064" w14:textId="5975121F">
      <w:pPr>
        <w:ind w:left="720"/>
      </w:pPr>
      <w:r>
        <w:rPr>
          <w:noProof/>
        </w:rPr>
        <w:drawing>
          <wp:inline distT="0" distB="0" distL="0" distR="0" wp14:anchorId="218D0B9D" wp14:editId="32AC6575">
            <wp:extent cx="5550444" cy="4533608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118" cy="454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70408E" w:rsidR="00E94852" w:rsidP="1507EA17" w:rsidRDefault="00563ABE" w14:paraId="5A96639D" w14:textId="7ABD803F" w14:noSpellErr="1">
      <w:pPr>
        <w:ind w:left="720"/>
        <w:rPr>
          <w:b w:val="1"/>
          <w:bCs w:val="1"/>
          <w:color w:val="002060"/>
        </w:rPr>
      </w:pPr>
      <w:r w:rsidRPr="1507EA17" w:rsidR="1507EA17">
        <w:rPr>
          <w:b w:val="1"/>
          <w:bCs w:val="1"/>
          <w:color w:val="002060"/>
        </w:rPr>
        <w:t xml:space="preserve">NOTE: When you </w:t>
      </w:r>
      <w:r w:rsidRPr="1507EA17" w:rsidR="1507EA17">
        <w:rPr>
          <w:b w:val="1"/>
          <w:bCs w:val="1"/>
          <w:color w:val="002060"/>
        </w:rPr>
        <w:t xml:space="preserve">create a new artifact (File -&gt; New -&gt; </w:t>
      </w:r>
      <w:r w:rsidRPr="1507EA17" w:rsidR="1507EA17">
        <w:rPr>
          <w:b w:val="1"/>
          <w:bCs w:val="1"/>
          <w:color w:val="002060"/>
        </w:rPr>
        <w:t>Custom -&gt; My Template</w:t>
      </w:r>
      <w:r w:rsidRPr="1507EA17" w:rsidR="1507EA17">
        <w:rPr>
          <w:b w:val="1"/>
          <w:bCs w:val="1"/>
          <w:color w:val="002060"/>
        </w:rPr>
        <w:t>), all EMAF templates will be displayed</w:t>
      </w:r>
    </w:p>
    <w:p w:rsidR="0070408E" w:rsidP="00BA036C" w:rsidRDefault="00AF1598" w14:paraId="5A96639E" w14:textId="788808C0">
      <w:pPr>
        <w:ind w:left="720"/>
      </w:pPr>
      <w:r>
        <w:rPr>
          <w:noProof/>
        </w:rPr>
        <w:drawing>
          <wp:inline distT="0" distB="0" distL="0" distR="0" wp14:anchorId="3DE253CE" wp14:editId="17D27236">
            <wp:extent cx="4510172" cy="1859318"/>
            <wp:effectExtent l="0" t="0" r="508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222" cy="187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81B" w:rsidP="00BA036C" w:rsidRDefault="00AF1598" w14:paraId="52EDF296" w14:textId="06D3DB82">
      <w:pPr>
        <w:ind w:left="720"/>
      </w:pPr>
      <w:r>
        <w:rPr>
          <w:noProof/>
        </w:rPr>
        <w:drawing>
          <wp:inline distT="0" distB="0" distL="0" distR="0" wp14:anchorId="79C64575" wp14:editId="04244B19">
            <wp:extent cx="5511306" cy="265249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485" cy="266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08E" w:rsidP="00E94852" w:rsidRDefault="0070408E" w14:paraId="5A96639F" w14:textId="77777777">
      <w:pPr>
        <w:pStyle w:val="Heading3"/>
      </w:pPr>
    </w:p>
    <w:p w:rsidR="00E94852" w:rsidP="00E94852" w:rsidRDefault="00E94852" w14:paraId="5A9663A0" w14:textId="77777777" w14:noSpellErr="1">
      <w:pPr>
        <w:pStyle w:val="Heading3"/>
      </w:pPr>
      <w:r w:rsidR="1507EA17">
        <w:rPr/>
        <w:t xml:space="preserve">To </w:t>
      </w:r>
      <w:r w:rsidR="1507EA17">
        <w:rPr/>
        <w:t xml:space="preserve">pin other </w:t>
      </w:r>
      <w:r w:rsidR="1507EA17">
        <w:rPr/>
        <w:t>EMAF Architecture Repository Target</w:t>
      </w:r>
      <w:r w:rsidR="1507EA17">
        <w:rPr/>
        <w:t>s</w:t>
      </w:r>
    </w:p>
    <w:p w:rsidRPr="0070408E" w:rsidR="0070408E" w:rsidP="0070408E" w:rsidRDefault="0070408E" w14:paraId="5A9663A1" w14:textId="5E626BF2" w14:noSpellErr="1">
      <w:r w:rsidR="1507EA17">
        <w:rPr/>
        <w:t xml:space="preserve">Once you have begun opening or saving </w:t>
      </w:r>
      <w:r w:rsidR="1507EA17">
        <w:rPr/>
        <w:t xml:space="preserve">PowerPoint </w:t>
      </w:r>
      <w:r w:rsidR="1507EA17">
        <w:rPr/>
        <w:t>document</w:t>
      </w:r>
      <w:r w:rsidR="1507EA17">
        <w:rPr/>
        <w:t>s</w:t>
      </w:r>
      <w:r w:rsidR="1507EA17">
        <w:rPr/>
        <w:t xml:space="preserve"> to folders in the EMAF Architecture Repository, these folders will begin appear under your Recent Folders area which you can then pin these locations for a quick and convenient way to access these locations in the future.</w:t>
      </w:r>
    </w:p>
    <w:p w:rsidR="00E94852" w:rsidP="00E94852" w:rsidRDefault="00E94852" w14:paraId="5A9663A2" w14:textId="72F2EF83" w14:noSpellErr="1">
      <w:pPr>
        <w:pStyle w:val="ListParagraph"/>
        <w:numPr>
          <w:ilvl w:val="0"/>
          <w:numId w:val="9"/>
        </w:numPr>
        <w:rPr/>
      </w:pPr>
      <w:r w:rsidR="1507EA17">
        <w:rPr/>
        <w:t xml:space="preserve">In </w:t>
      </w:r>
      <w:r w:rsidR="1507EA17">
        <w:rPr/>
        <w:t>PowerPoint</w:t>
      </w:r>
      <w:r w:rsidR="1507EA17">
        <w:rPr/>
        <w:t xml:space="preserve">, click the </w:t>
      </w:r>
      <w:r w:rsidRPr="1507EA17" w:rsidR="1507EA17">
        <w:rPr>
          <w:b w:val="1"/>
          <w:bCs w:val="1"/>
        </w:rPr>
        <w:t>File</w:t>
      </w:r>
      <w:r w:rsidR="1507EA17">
        <w:rPr/>
        <w:t xml:space="preserve"> Menu</w:t>
      </w:r>
    </w:p>
    <w:p w:rsidR="00E94852" w:rsidP="00E94852" w:rsidRDefault="00E94852" w14:paraId="5A9663A3" w14:textId="77777777">
      <w:pPr>
        <w:pStyle w:val="ListParagraph"/>
      </w:pPr>
    </w:p>
    <w:p w:rsidR="00E94852" w:rsidP="00E94852" w:rsidRDefault="00084D88" w14:paraId="5A9663A4" w14:textId="5BE29215">
      <w:pPr>
        <w:pStyle w:val="ListParagraph"/>
      </w:pPr>
      <w:r>
        <w:rPr>
          <w:noProof/>
        </w:rPr>
        <w:drawing>
          <wp:inline distT="0" distB="0" distL="0" distR="0" wp14:anchorId="1E0B1336" wp14:editId="29ECC174">
            <wp:extent cx="3690141" cy="1294054"/>
            <wp:effectExtent l="0" t="0" r="571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317" cy="129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74BAC" w:rsidP="00E94852" w:rsidRDefault="00A74BAC" w14:paraId="5A9663A5" w14:textId="77777777">
      <w:pPr>
        <w:pStyle w:val="ListParagraph"/>
      </w:pPr>
    </w:p>
    <w:p w:rsidRPr="00E94852" w:rsidR="00E94852" w:rsidP="00A74BAC" w:rsidRDefault="00E94852" w14:paraId="5A9663A6" w14:textId="043086D2" w14:noSpellErr="1">
      <w:pPr>
        <w:pStyle w:val="ListParagraph"/>
        <w:numPr>
          <w:ilvl w:val="0"/>
          <w:numId w:val="9"/>
        </w:numPr>
        <w:rPr/>
      </w:pPr>
      <w:r w:rsidR="1507EA17">
        <w:rPr/>
        <w:t xml:space="preserve">Click </w:t>
      </w:r>
      <w:r w:rsidR="1507EA17">
        <w:rPr/>
        <w:t xml:space="preserve">either </w:t>
      </w:r>
      <w:r w:rsidR="1507EA17">
        <w:rPr/>
        <w:t xml:space="preserve">the </w:t>
      </w:r>
      <w:r w:rsidRPr="1507EA17" w:rsidR="1507EA17">
        <w:rPr>
          <w:b w:val="1"/>
          <w:bCs w:val="1"/>
        </w:rPr>
        <w:t>Open</w:t>
      </w:r>
      <w:r w:rsidR="1507EA17">
        <w:rPr/>
        <w:t xml:space="preserve"> </w:t>
      </w:r>
      <w:r w:rsidR="1507EA17">
        <w:rPr/>
        <w:t xml:space="preserve">or </w:t>
      </w:r>
      <w:r w:rsidRPr="1507EA17" w:rsidR="1507EA17">
        <w:rPr>
          <w:b w:val="1"/>
          <w:bCs w:val="1"/>
        </w:rPr>
        <w:t>Save As</w:t>
      </w:r>
      <w:r w:rsidR="1507EA17">
        <w:rPr/>
        <w:t xml:space="preserve"> </w:t>
      </w:r>
      <w:r w:rsidR="1507EA17">
        <w:rPr/>
        <w:t>Sub-menu</w:t>
      </w:r>
      <w:r w:rsidR="1507EA17">
        <w:rPr/>
        <w:t xml:space="preserve">, click </w:t>
      </w:r>
      <w:r w:rsidRPr="1507EA17" w:rsidR="1507EA17">
        <w:rPr>
          <w:b w:val="1"/>
          <w:bCs w:val="1"/>
        </w:rPr>
        <w:t>SharePoint</w:t>
      </w:r>
      <w:r w:rsidR="1507EA17">
        <w:rPr/>
        <w:t xml:space="preserve">, then under the </w:t>
      </w:r>
      <w:r w:rsidRPr="1507EA17" w:rsidR="1507EA17">
        <w:rPr>
          <w:b w:val="1"/>
          <w:bCs w:val="1"/>
        </w:rPr>
        <w:t>Recent Folder</w:t>
      </w:r>
      <w:r w:rsidR="1507EA17">
        <w:rPr/>
        <w:t xml:space="preserve"> area select the SharePoint location and click the </w:t>
      </w:r>
      <w:r w:rsidRPr="1507EA17" w:rsidR="1507EA17">
        <w:rPr>
          <w:b w:val="1"/>
          <w:bCs w:val="1"/>
        </w:rPr>
        <w:t>Browse</w:t>
      </w:r>
      <w:r w:rsidR="1507EA17">
        <w:rPr/>
        <w:t xml:space="preserve"> </w:t>
      </w:r>
      <w:r w:rsidR="1507EA17">
        <w:rPr/>
        <w:t>button</w:t>
      </w:r>
    </w:p>
    <w:p w:rsidR="00A74BAC" w:rsidP="00C8165C" w:rsidRDefault="007228CB" w14:paraId="5A9663A8" w14:textId="664334CD">
      <w:pPr>
        <w:ind w:left="720"/>
      </w:pPr>
      <w:r>
        <w:rPr>
          <w:noProof/>
        </w:rPr>
        <w:drawing>
          <wp:inline distT="0" distB="0" distL="0" distR="0" wp14:anchorId="297AFAFF" wp14:editId="24E6B56F">
            <wp:extent cx="4250724" cy="25575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09" cy="256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CAE" w:rsidP="00A74BAC" w:rsidRDefault="00DE096B" w14:paraId="54B0E454" w14:textId="334B9430" w14:noSpellErr="1">
      <w:pPr>
        <w:pStyle w:val="ListParagraph"/>
        <w:numPr>
          <w:ilvl w:val="0"/>
          <w:numId w:val="9"/>
        </w:numPr>
        <w:rPr/>
      </w:pPr>
      <w:r w:rsidR="1507EA17">
        <w:rPr/>
        <w:t>Within the Open dialog box</w:t>
      </w:r>
    </w:p>
    <w:p w:rsidR="00974CAE" w:rsidP="00DE096B" w:rsidRDefault="00DE096B" w14:paraId="342ABA22" w14:textId="1D7C6860" w14:noSpellErr="1">
      <w:pPr>
        <w:pStyle w:val="ListParagraph"/>
        <w:numPr>
          <w:ilvl w:val="0"/>
          <w:numId w:val="10"/>
        </w:numPr>
        <w:rPr/>
      </w:pPr>
      <w:r w:rsidR="1507EA17">
        <w:rPr/>
        <w:t xml:space="preserve">Copy/paste the following URL into path field: </w:t>
      </w:r>
      <w:hyperlink r:id="R66a45da680934d56">
        <w:r w:rsidRPr="1507EA17" w:rsidR="1507EA17">
          <w:rPr>
            <w:rStyle w:val="Hyperlink"/>
          </w:rPr>
          <w:t>https://ishareteam4.na.xom.com/sites/Architect/Architecture%20Repository</w:t>
        </w:r>
      </w:hyperlink>
    </w:p>
    <w:p w:rsidR="00974CAE" w:rsidP="00DE096B" w:rsidRDefault="00DE096B" w14:paraId="729E79B5" w14:textId="0CC5F3EE" w14:noSpellErr="1">
      <w:pPr>
        <w:pStyle w:val="ListParagraph"/>
        <w:numPr>
          <w:ilvl w:val="0"/>
          <w:numId w:val="10"/>
        </w:numPr>
        <w:rPr/>
      </w:pPr>
      <w:r w:rsidR="1507EA17">
        <w:rPr/>
        <w:t xml:space="preserve">Select the following file: </w:t>
      </w:r>
      <w:r w:rsidRPr="1507EA17" w:rsidR="1507EA17">
        <w:rPr>
          <w:b w:val="1"/>
          <w:bCs w:val="1"/>
        </w:rPr>
        <w:t>Use-For-Setting-Up-</w:t>
      </w:r>
      <w:r w:rsidRPr="1507EA17" w:rsidR="1507EA17">
        <w:rPr>
          <w:b w:val="1"/>
          <w:bCs w:val="1"/>
        </w:rPr>
        <w:t xml:space="preserve">PowerPoint </w:t>
      </w:r>
    </w:p>
    <w:p w:rsidR="00974CAE" w:rsidP="00DE096B" w:rsidRDefault="00DE096B" w14:paraId="683A5664" w14:textId="72D35A32" w14:noSpellErr="1">
      <w:pPr>
        <w:pStyle w:val="ListParagraph"/>
        <w:numPr>
          <w:ilvl w:val="0"/>
          <w:numId w:val="10"/>
        </w:numPr>
        <w:rPr/>
      </w:pPr>
      <w:r w:rsidR="1507EA17">
        <w:rPr/>
        <w:t xml:space="preserve">Click the </w:t>
      </w:r>
      <w:r w:rsidRPr="1507EA17" w:rsidR="1507EA17">
        <w:rPr>
          <w:b w:val="1"/>
          <w:bCs w:val="1"/>
        </w:rPr>
        <w:t>OK</w:t>
      </w:r>
      <w:r w:rsidR="1507EA17">
        <w:rPr/>
        <w:t xml:space="preserve"> button</w:t>
      </w:r>
    </w:p>
    <w:p w:rsidR="00DE096B" w:rsidP="00974CAE" w:rsidRDefault="00DE096B" w14:paraId="117976DD" w14:textId="77777777">
      <w:pPr>
        <w:pStyle w:val="ListParagraph"/>
      </w:pPr>
    </w:p>
    <w:p w:rsidR="00974CAE" w:rsidP="00974CAE" w:rsidRDefault="009C0DA4" w14:paraId="21DD7E68" w14:textId="6E28274C">
      <w:pPr>
        <w:pStyle w:val="ListParagraph"/>
      </w:pPr>
      <w:r>
        <w:rPr>
          <w:noProof/>
        </w:rPr>
        <w:drawing>
          <wp:inline distT="0" distB="0" distL="0" distR="0" wp14:anchorId="7349CC14" wp14:editId="2703C4BF">
            <wp:extent cx="4906450" cy="194357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661" cy="194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65C" w:rsidRDefault="00C8165C" w14:paraId="47B3CE48" w14:textId="25C9D6FE"/>
    <w:p w:rsidR="00DE096B" w:rsidP="00A74BAC" w:rsidRDefault="00DE096B" w14:paraId="31382368" w14:textId="21FBE184">
      <w:pPr>
        <w:pStyle w:val="ListParagraph"/>
        <w:numPr>
          <w:ilvl w:val="0"/>
          <w:numId w:val="9"/>
        </w:numPr>
        <w:rPr/>
      </w:pPr>
      <w:r w:rsidR="1507EA17">
        <w:rPr/>
        <w:t xml:space="preserve">Now that the </w:t>
      </w:r>
      <w:proofErr w:type="spellStart"/>
      <w:r w:rsidR="1507EA17">
        <w:rPr/>
        <w:t>goto</w:t>
      </w:r>
      <w:proofErr w:type="spellEnd"/>
      <w:r w:rsidR="1507EA17">
        <w:rPr/>
        <w:t>/</w:t>
      </w:r>
      <w:proofErr w:type="spellStart"/>
      <w:r w:rsidR="1507EA17">
        <w:rPr/>
        <w:t>ArchRepo</w:t>
      </w:r>
      <w:proofErr w:type="spellEnd"/>
      <w:r w:rsidR="1507EA17">
        <w:rPr/>
        <w:t xml:space="preserve"> path has been registered within your </w:t>
      </w:r>
      <w:r w:rsidR="1507EA17">
        <w:rPr/>
        <w:t xml:space="preserve">PowerPoint </w:t>
      </w:r>
      <w:r w:rsidR="1507EA17">
        <w:rPr/>
        <w:t xml:space="preserve"> client, perform the following steps</w:t>
      </w:r>
    </w:p>
    <w:p w:rsidR="00DE096B" w:rsidP="00DE096B" w:rsidRDefault="00DE096B" w14:paraId="26D3CEB2" w14:textId="4D58FA6F" w14:noSpellErr="1">
      <w:pPr>
        <w:pStyle w:val="ListParagraph"/>
        <w:numPr>
          <w:ilvl w:val="0"/>
          <w:numId w:val="11"/>
        </w:numPr>
        <w:rPr/>
      </w:pPr>
      <w:r w:rsidR="1507EA17">
        <w:rPr/>
        <w:t xml:space="preserve">Navigate to </w:t>
      </w:r>
      <w:r w:rsidRPr="1507EA17" w:rsidR="1507EA17">
        <w:rPr>
          <w:b w:val="1"/>
          <w:bCs w:val="1"/>
        </w:rPr>
        <w:t>File -&gt; Open -&gt; SharePoint -&gt; Recent Folders</w:t>
      </w:r>
    </w:p>
    <w:p w:rsidR="00DE096B" w:rsidP="00DE096B" w:rsidRDefault="00DE096B" w14:paraId="42E459E2" w14:textId="00715E3B" w14:noSpellErr="1">
      <w:pPr>
        <w:pStyle w:val="ListParagraph"/>
        <w:numPr>
          <w:ilvl w:val="0"/>
          <w:numId w:val="11"/>
        </w:numPr>
        <w:rPr/>
      </w:pPr>
      <w:r w:rsidR="1507EA17">
        <w:rPr/>
        <w:t xml:space="preserve">Right mouse click on the </w:t>
      </w:r>
      <w:r w:rsidRPr="1507EA17" w:rsidR="1507EA17">
        <w:rPr>
          <w:b w:val="1"/>
          <w:bCs w:val="1"/>
        </w:rPr>
        <w:t>Architecture Repository</w:t>
      </w:r>
      <w:r w:rsidR="1507EA17">
        <w:rPr/>
        <w:t xml:space="preserve"> entry</w:t>
      </w:r>
    </w:p>
    <w:p w:rsidR="00DE096B" w:rsidP="00DE096B" w:rsidRDefault="00DE096B" w14:paraId="698C4B2A" w14:textId="1838B5A2" w14:noSpellErr="1">
      <w:pPr>
        <w:pStyle w:val="ListParagraph"/>
        <w:numPr>
          <w:ilvl w:val="0"/>
          <w:numId w:val="11"/>
        </w:numPr>
        <w:rPr/>
      </w:pPr>
      <w:r w:rsidR="1507EA17">
        <w:rPr/>
        <w:t xml:space="preserve">Select </w:t>
      </w:r>
      <w:r w:rsidRPr="1507EA17" w:rsidR="1507EA17">
        <w:rPr>
          <w:b w:val="1"/>
          <w:bCs w:val="1"/>
        </w:rPr>
        <w:t>Pin to List</w:t>
      </w:r>
      <w:r w:rsidR="1507EA17">
        <w:rPr/>
        <w:t xml:space="preserve"> option</w:t>
      </w:r>
    </w:p>
    <w:p w:rsidR="00DE096B" w:rsidP="00DE096B" w:rsidRDefault="00DE096B" w14:paraId="04E58541" w14:textId="77777777">
      <w:pPr>
        <w:pStyle w:val="ListParagraph"/>
      </w:pPr>
    </w:p>
    <w:p w:rsidR="00DE096B" w:rsidP="00DE096B" w:rsidRDefault="00AF1598" w14:paraId="19843E24" w14:textId="6A8B4BF2">
      <w:pPr>
        <w:pStyle w:val="ListParagraph"/>
      </w:pPr>
      <w:r>
        <w:rPr>
          <w:noProof/>
        </w:rPr>
        <w:lastRenderedPageBreak/>
        <w:drawing>
          <wp:inline distT="0" distB="0" distL="0" distR="0" wp14:anchorId="6AC0A819" wp14:editId="0F114D29">
            <wp:extent cx="4913566" cy="2491142"/>
            <wp:effectExtent l="0" t="0" r="1905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191" cy="250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461" w:rsidP="005C5461" w:rsidRDefault="005C5461" w14:paraId="48904056" w14:textId="77777777">
      <w:pPr>
        <w:pStyle w:val="ListParagraph"/>
      </w:pPr>
    </w:p>
    <w:p w:rsidR="005C5461" w:rsidP="00A74BAC" w:rsidRDefault="00A74BAC" w14:paraId="5458E8DB" w14:textId="77777777" w14:noSpellErr="1">
      <w:pPr>
        <w:pStyle w:val="ListParagraph"/>
        <w:numPr>
          <w:ilvl w:val="0"/>
          <w:numId w:val="9"/>
        </w:numPr>
        <w:rPr/>
      </w:pPr>
      <w:r w:rsidR="1507EA17">
        <w:rPr/>
        <w:t xml:space="preserve">To use the pinned locations, simply </w:t>
      </w:r>
    </w:p>
    <w:p w:rsidRPr="005C5461" w:rsidR="005C5461" w:rsidP="005C5461" w:rsidRDefault="005C5461" w14:paraId="0A2ADF8A" w14:textId="0EC7B67E" w14:noSpellErr="1">
      <w:pPr>
        <w:pStyle w:val="ListParagraph"/>
        <w:numPr>
          <w:ilvl w:val="0"/>
          <w:numId w:val="13"/>
        </w:numPr>
        <w:rPr/>
      </w:pPr>
      <w:r w:rsidR="1507EA17">
        <w:rPr/>
        <w:t xml:space="preserve">Navigate to </w:t>
      </w:r>
      <w:r w:rsidRPr="1507EA17" w:rsidR="1507EA17">
        <w:rPr>
          <w:b w:val="1"/>
          <w:bCs w:val="1"/>
        </w:rPr>
        <w:t>File -&gt; Open -&gt; SharePoint</w:t>
      </w:r>
      <w:r w:rsidR="1507EA17">
        <w:rPr/>
        <w:t xml:space="preserve"> or </w:t>
      </w:r>
      <w:r w:rsidRPr="1507EA17" w:rsidR="1507EA17">
        <w:rPr>
          <w:b w:val="1"/>
          <w:bCs w:val="1"/>
        </w:rPr>
        <w:t xml:space="preserve">File -&gt; Save As </w:t>
      </w:r>
      <w:r w:rsidRPr="1507EA17" w:rsidR="1507EA17">
        <w:rPr>
          <w:b w:val="1"/>
          <w:bCs w:val="1"/>
        </w:rPr>
        <w:t xml:space="preserve">-&gt; </w:t>
      </w:r>
      <w:r w:rsidRPr="1507EA17" w:rsidR="1507EA17">
        <w:rPr>
          <w:b w:val="1"/>
          <w:bCs w:val="1"/>
        </w:rPr>
        <w:t>SharePoint</w:t>
      </w:r>
    </w:p>
    <w:p w:rsidR="00A74BAC" w:rsidP="005C5461" w:rsidRDefault="005C5461" w14:paraId="5A9663A9" w14:textId="32535F59" w14:noSpellErr="1">
      <w:pPr>
        <w:pStyle w:val="ListParagraph"/>
        <w:numPr>
          <w:ilvl w:val="0"/>
          <w:numId w:val="13"/>
        </w:numPr>
        <w:rPr/>
      </w:pPr>
      <w:r w:rsidR="1507EA17">
        <w:rPr/>
        <w:t>C</w:t>
      </w:r>
      <w:r w:rsidR="1507EA17">
        <w:rPr/>
        <w:t xml:space="preserve">lick the </w:t>
      </w:r>
      <w:r w:rsidR="1507EA17">
        <w:rPr/>
        <w:t xml:space="preserve">pinned </w:t>
      </w:r>
      <w:r w:rsidR="1507EA17">
        <w:rPr/>
        <w:t xml:space="preserve">location you want to </w:t>
      </w:r>
      <w:r w:rsidR="1507EA17">
        <w:rPr/>
        <w:t>use</w:t>
      </w:r>
    </w:p>
    <w:p w:rsidR="00A74BAC" w:rsidP="00C8165C" w:rsidRDefault="005C5461" w14:paraId="5A9663AA" w14:textId="099A618A" w14:noSpellErr="1">
      <w:pPr>
        <w:pStyle w:val="ListParagraph"/>
        <w:numPr>
          <w:ilvl w:val="0"/>
          <w:numId w:val="13"/>
        </w:numPr>
        <w:rPr/>
      </w:pPr>
      <w:r w:rsidR="1507EA17">
        <w:rPr/>
        <w:t>Click the Browse Button</w:t>
      </w:r>
    </w:p>
    <w:p w:rsidR="00A74BAC" w:rsidP="00BA036C" w:rsidRDefault="009C0DA4" w14:paraId="5A9663AB" w14:textId="33FEBF25">
      <w:pPr>
        <w:ind w:left="720"/>
      </w:pPr>
      <w:r>
        <w:rPr>
          <w:noProof/>
        </w:rPr>
        <w:drawing>
          <wp:inline distT="0" distB="0" distL="0" distR="0" wp14:anchorId="3E790739" wp14:editId="1C720AC0">
            <wp:extent cx="5016747" cy="1879478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53" cy="15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ABE" w:rsidP="00A74BAC" w:rsidRDefault="009C0DA4" w14:paraId="5A9663AC" w14:textId="7335D4D6">
      <w:pPr>
        <w:ind w:left="720"/>
      </w:pPr>
      <w:r>
        <w:rPr>
          <w:noProof/>
        </w:rPr>
        <w:drawing>
          <wp:inline distT="0" distB="0" distL="0" distR="0" wp14:anchorId="3049CFF1" wp14:editId="05A43B7E">
            <wp:extent cx="5055885" cy="1679986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633" cy="169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0E7" w:rsidP="00A74BAC" w:rsidRDefault="007F00E7" w14:paraId="7ECD0E7E" w14:textId="77777777">
      <w:pPr>
        <w:ind w:left="720"/>
      </w:pPr>
    </w:p>
    <w:p w:rsidRPr="0070408E" w:rsidR="007F00E7" w:rsidP="1507EA17" w:rsidRDefault="007F00E7" w14:paraId="0B1FE87F" w14:textId="146DD1A0" w14:noSpellErr="1">
      <w:pPr>
        <w:ind w:left="720"/>
        <w:rPr>
          <w:b w:val="1"/>
          <w:bCs w:val="1"/>
          <w:color w:val="002060"/>
        </w:rPr>
      </w:pPr>
      <w:r w:rsidRPr="1507EA17" w:rsidR="1507EA17">
        <w:rPr>
          <w:b w:val="1"/>
          <w:bCs w:val="1"/>
          <w:color w:val="002060"/>
        </w:rPr>
        <w:t xml:space="preserve">NOTE: </w:t>
      </w:r>
      <w:r w:rsidRPr="1507EA17" w:rsidR="1507EA17">
        <w:rPr>
          <w:b w:val="1"/>
          <w:bCs w:val="1"/>
          <w:color w:val="002060"/>
        </w:rPr>
        <w:t>Repeat steps 1-6 for your project / architecture repositories located under Working Library.</w:t>
      </w:r>
    </w:p>
    <w:p w:rsidR="007F00E7" w:rsidP="00A74BAC" w:rsidRDefault="007F00E7" w14:paraId="4E899281" w14:textId="77777777">
      <w:pPr>
        <w:ind w:left="720"/>
      </w:pPr>
    </w:p>
    <w:sectPr w:rsidR="007F00E7" w:rsidSect="0044453D">
      <w:headerReference w:type="default" r:id="rId24"/>
      <w:footerReference w:type="default" r:id="rId25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318" w:rsidP="00FE6B36" w:rsidRDefault="009E5318" w14:paraId="5A9663C5" w14:textId="77777777">
      <w:pPr>
        <w:spacing w:after="0" w:line="240" w:lineRule="auto"/>
      </w:pPr>
      <w:r>
        <w:separator/>
      </w:r>
    </w:p>
  </w:endnote>
  <w:endnote w:type="continuationSeparator" w:id="0">
    <w:p w:rsidR="009E5318" w:rsidP="00FE6B36" w:rsidRDefault="009E5318" w14:paraId="5A9663C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87425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6B36" w:rsidRDefault="00FE6B36" w14:paraId="5A9663C9" w14:textId="77777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4D8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E6B36" w:rsidRDefault="00FE6B36" w14:paraId="5A9663CA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318" w:rsidP="00FE6B36" w:rsidRDefault="009E5318" w14:paraId="5A9663C3" w14:textId="77777777">
      <w:pPr>
        <w:spacing w:after="0" w:line="240" w:lineRule="auto"/>
      </w:pPr>
      <w:r>
        <w:separator/>
      </w:r>
    </w:p>
  </w:footnote>
  <w:footnote w:type="continuationSeparator" w:id="0">
    <w:p w:rsidR="009E5318" w:rsidP="00FE6B36" w:rsidRDefault="009E5318" w14:paraId="5A9663C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w:rsidR="0044453D" w:rsidP="0044453D" w:rsidRDefault="00FE6B36" w14:paraId="5A9663C7" w14:textId="77777777">
    <w:pPr>
      <w:pStyle w:val="Header"/>
      <w:tabs>
        <w:tab w:val="clear" w:pos="9360"/>
        <w:tab w:val="right" w:pos="10800"/>
      </w:tabs>
    </w:pPr>
    <w:r>
      <w:rPr>
        <w:noProof/>
      </w:rPr>
      <w:drawing>
        <wp:inline distT="0" distB="0" distL="0" distR="0" wp14:anchorId="5A9663CB" wp14:editId="5A9663CC">
          <wp:extent cx="473825" cy="473825"/>
          <wp:effectExtent l="0" t="0" r="254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MA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0408" cy="4804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4453D">
      <w:tab/>
    </w:r>
    <w:r w:rsidR="0044453D">
      <w:tab/>
    </w:r>
  </w:p>
  <w:p w:rsidR="00FE6B36" w:rsidRDefault="00FE6B36" w14:paraId="5A9663C8" w14:textId="77777777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D4CF5"/>
    <w:multiLevelType w:val="hybridMultilevel"/>
    <w:tmpl w:val="12C44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A4150"/>
    <w:multiLevelType w:val="hybridMultilevel"/>
    <w:tmpl w:val="B8E602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08230E7"/>
    <w:multiLevelType w:val="hybridMultilevel"/>
    <w:tmpl w:val="8BDC0C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1F67A38"/>
    <w:multiLevelType w:val="hybridMultilevel"/>
    <w:tmpl w:val="372C158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3967581C"/>
    <w:multiLevelType w:val="hybridMultilevel"/>
    <w:tmpl w:val="B3A65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9121D"/>
    <w:multiLevelType w:val="hybridMultilevel"/>
    <w:tmpl w:val="445AA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80F95"/>
    <w:multiLevelType w:val="hybridMultilevel"/>
    <w:tmpl w:val="D7B0348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600B59C2"/>
    <w:multiLevelType w:val="hybridMultilevel"/>
    <w:tmpl w:val="5FD4A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2561D3"/>
    <w:multiLevelType w:val="hybridMultilevel"/>
    <w:tmpl w:val="527CB3B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344C38"/>
    <w:multiLevelType w:val="hybridMultilevel"/>
    <w:tmpl w:val="73C4A1A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775553E3"/>
    <w:multiLevelType w:val="hybridMultilevel"/>
    <w:tmpl w:val="C076F21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795E6123"/>
    <w:multiLevelType w:val="hybridMultilevel"/>
    <w:tmpl w:val="F7A0704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7F3A357A"/>
    <w:multiLevelType w:val="hybridMultilevel"/>
    <w:tmpl w:val="8EBAE52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12"/>
  </w:num>
  <w:num w:numId="5">
    <w:abstractNumId w:val="6"/>
  </w:num>
  <w:num w:numId="6">
    <w:abstractNumId w:val="2"/>
  </w:num>
  <w:num w:numId="7">
    <w:abstractNumId w:val="7"/>
  </w:num>
  <w:num w:numId="8">
    <w:abstractNumId w:val="3"/>
  </w:num>
  <w:num w:numId="9">
    <w:abstractNumId w:val="0"/>
  </w:num>
  <w:num w:numId="10">
    <w:abstractNumId w:val="11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oNotDisplayPageBoundaries/>
  <w:attachedTemplate r:id="rId1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093"/>
    <w:rsid w:val="0002403D"/>
    <w:rsid w:val="00084D88"/>
    <w:rsid w:val="00192CCF"/>
    <w:rsid w:val="001E7B4F"/>
    <w:rsid w:val="001F1B6D"/>
    <w:rsid w:val="002730B5"/>
    <w:rsid w:val="0027585D"/>
    <w:rsid w:val="002E63F7"/>
    <w:rsid w:val="002F6D88"/>
    <w:rsid w:val="00352F30"/>
    <w:rsid w:val="003736D6"/>
    <w:rsid w:val="003929C7"/>
    <w:rsid w:val="003A3969"/>
    <w:rsid w:val="003E06D5"/>
    <w:rsid w:val="003E55A7"/>
    <w:rsid w:val="00403C55"/>
    <w:rsid w:val="004115ED"/>
    <w:rsid w:val="00426DA6"/>
    <w:rsid w:val="0044453D"/>
    <w:rsid w:val="00451B09"/>
    <w:rsid w:val="00490CC3"/>
    <w:rsid w:val="004974E6"/>
    <w:rsid w:val="00563ABE"/>
    <w:rsid w:val="005A4F02"/>
    <w:rsid w:val="005C5461"/>
    <w:rsid w:val="00700FD4"/>
    <w:rsid w:val="0070408E"/>
    <w:rsid w:val="007228CB"/>
    <w:rsid w:val="00780213"/>
    <w:rsid w:val="007F00E7"/>
    <w:rsid w:val="0080103C"/>
    <w:rsid w:val="0081573F"/>
    <w:rsid w:val="00861F02"/>
    <w:rsid w:val="008623A9"/>
    <w:rsid w:val="008A27ED"/>
    <w:rsid w:val="009039B9"/>
    <w:rsid w:val="00927387"/>
    <w:rsid w:val="0093032A"/>
    <w:rsid w:val="0096693F"/>
    <w:rsid w:val="00972940"/>
    <w:rsid w:val="00974CAE"/>
    <w:rsid w:val="0097581B"/>
    <w:rsid w:val="009A0EB1"/>
    <w:rsid w:val="009A387C"/>
    <w:rsid w:val="009B70C4"/>
    <w:rsid w:val="009C0DA4"/>
    <w:rsid w:val="009E5318"/>
    <w:rsid w:val="00A35F03"/>
    <w:rsid w:val="00A7168F"/>
    <w:rsid w:val="00A74BAC"/>
    <w:rsid w:val="00AF1598"/>
    <w:rsid w:val="00B13F00"/>
    <w:rsid w:val="00B951F0"/>
    <w:rsid w:val="00BA036C"/>
    <w:rsid w:val="00BC2E52"/>
    <w:rsid w:val="00BD49F3"/>
    <w:rsid w:val="00C33939"/>
    <w:rsid w:val="00C8165C"/>
    <w:rsid w:val="00CB0093"/>
    <w:rsid w:val="00D5499E"/>
    <w:rsid w:val="00DE096B"/>
    <w:rsid w:val="00DF42CD"/>
    <w:rsid w:val="00E94852"/>
    <w:rsid w:val="00F1754F"/>
    <w:rsid w:val="00F32D0C"/>
    <w:rsid w:val="00F36961"/>
    <w:rsid w:val="00F532F0"/>
    <w:rsid w:val="00F60B1D"/>
    <w:rsid w:val="00F60F44"/>
    <w:rsid w:val="00F94F1A"/>
    <w:rsid w:val="00FE6B36"/>
    <w:rsid w:val="1507E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A966383"/>
  <w15:chartTrackingRefBased/>
  <w15:docId w15:val="{10C51307-56DB-4238-9E84-944B29C9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53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53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E52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B3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E6B36"/>
  </w:style>
  <w:style w:type="paragraph" w:styleId="Footer">
    <w:name w:val="footer"/>
    <w:basedOn w:val="Normal"/>
    <w:link w:val="FooterChar"/>
    <w:uiPriority w:val="99"/>
    <w:unhideWhenUsed/>
    <w:rsid w:val="00FE6B3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E6B36"/>
  </w:style>
  <w:style w:type="character" w:styleId="PlaceholderText">
    <w:name w:val="Placeholder Text"/>
    <w:basedOn w:val="DefaultParagraphFont"/>
    <w:uiPriority w:val="99"/>
    <w:semiHidden/>
    <w:rsid w:val="00FE6B36"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4453D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3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4453D"/>
    <w:rPr>
      <w:rFonts w:asciiTheme="majorHAnsi" w:hAnsiTheme="majorHAnsi" w:eastAsiaTheme="majorEastAsia" w:cstheme="majorBidi"/>
      <w:spacing w:val="-10"/>
      <w:kern w:val="28"/>
      <w:sz w:val="3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44453D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44453D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44453D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2E52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BC2E52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8021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fontTable" Target="fontTable.xml" Id="rId26" /><Relationship Type="http://schemas.openxmlformats.org/officeDocument/2006/relationships/customXml" Target="../customXml/item3.xml" Id="rId3" /><Relationship Type="http://schemas.openxmlformats.org/officeDocument/2006/relationships/image" Target="media/image10.png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footer" Target="footer1.xml" Id="rId25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image" Target="media/image9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header" Target="header1.xml" Id="rId24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image" Target="media/image12.png" Id="rId23" /><Relationship Type="http://schemas.openxmlformats.org/officeDocument/2006/relationships/theme" Target="theme/theme1.xml" Id="rId28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image" Target="media/image11.png" Id="rId22" /><Relationship Type="http://schemas.openxmlformats.org/officeDocument/2006/relationships/glossaryDocument" Target="glossary/document.xml" Id="rId27" /><Relationship Type="http://schemas.openxmlformats.org/officeDocument/2006/relationships/hyperlink" Target="https://ishareteam4.na.xom.com/sites/Architect/Architecture%20Repository" TargetMode="External" Id="R66a45da680934d56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obin5\LocalData\My%20Templates\Quick%20Reference%20Ca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98110F4A326456882865840765C8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0260E-F312-4E07-A564-67ADB27C9A6C}"/>
      </w:docPartPr>
      <w:docPartBody>
        <w:p w:rsidR="005F3522" w:rsidRDefault="00103342">
          <w:pPr>
            <w:pStyle w:val="C98110F4A326456882865840765C8464"/>
          </w:pPr>
          <w:r w:rsidRPr="001931C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342"/>
    <w:rsid w:val="00103342"/>
    <w:rsid w:val="0032742F"/>
    <w:rsid w:val="005F3522"/>
    <w:rsid w:val="008819B4"/>
    <w:rsid w:val="009B24DC"/>
    <w:rsid w:val="00AF533F"/>
    <w:rsid w:val="00F6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98110F4A326456882865840765C8464">
    <w:name w:val="C98110F4A326456882865840765C84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d43e6a4f-937d-4333-a484-cc64f5fd8c5e">Shows how to set up the optimal configuration to utilize the ExxonMobil Framework Templates on ExxonMobil PCs and storing the artifacts on the EMAF Architecture Repository.</Description0>
    <Sub_x002d_Category xmlns="d43e6a4f-937d-4333-a484-cc64f5fd8c5e">General</Sub_x002d_Category>
    <EA_x0020_Category xmlns="d43e6a4f-937d-4333-a484-cc64f5fd8c5e">Development/Training/Enablement</EA_x0020_Categor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0B982D2A1EDC47B06F271FF6B9DC94" ma:contentTypeVersion="3" ma:contentTypeDescription="Create a new document." ma:contentTypeScope="" ma:versionID="bd2db72f7bba59adf84a7caf633ad1f8">
  <xsd:schema xmlns:xsd="http://www.w3.org/2001/XMLSchema" xmlns:xs="http://www.w3.org/2001/XMLSchema" xmlns:p="http://schemas.microsoft.com/office/2006/metadata/properties" xmlns:ns2="d43e6a4f-937d-4333-a484-cc64f5fd8c5e" targetNamespace="http://schemas.microsoft.com/office/2006/metadata/properties" ma:root="true" ma:fieldsID="50bf9df07693bfa274fc82c3dfcf1512" ns2:_="">
    <xsd:import namespace="d43e6a4f-937d-4333-a484-cc64f5fd8c5e"/>
    <xsd:element name="properties">
      <xsd:complexType>
        <xsd:sequence>
          <xsd:element name="documentManagement">
            <xsd:complexType>
              <xsd:all>
                <xsd:element ref="ns2:EA_x0020_Category" minOccurs="0"/>
                <xsd:element ref="ns2:Sub_x002d_Category" minOccurs="0"/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e6a4f-937d-4333-a484-cc64f5fd8c5e" elementFormDefault="qualified">
    <xsd:import namespace="http://schemas.microsoft.com/office/2006/documentManagement/types"/>
    <xsd:import namespace="http://schemas.microsoft.com/office/infopath/2007/PartnerControls"/>
    <xsd:element name="EA_x0020_Category" ma:index="8" nillable="true" ma:displayName="Category" ma:format="Dropdown" ma:internalName="EA_x0020_Category">
      <xsd:simpleType>
        <xsd:restriction base="dms:Choice">
          <xsd:enumeration value="Architect Roles"/>
          <xsd:enumeration value="Architecture Assessment"/>
          <xsd:enumeration value="Capabilities"/>
          <xsd:enumeration value="Communication/MoC"/>
          <xsd:enumeration value="Development/Training/Enablement"/>
          <xsd:enumeration value="EA Capability"/>
          <xsd:enumeration value="Governance"/>
          <xsd:enumeration value="Principles/Mandates/Guardrails"/>
          <xsd:enumeration value="Reference Architecture"/>
        </xsd:restriction>
      </xsd:simpleType>
    </xsd:element>
    <xsd:element name="Sub_x002d_Category" ma:index="9" nillable="true" ma:displayName="Sub-Category" ma:default="General" ma:format="Dropdown" ma:internalName="Sub_x002d_Category">
      <xsd:simpleType>
        <xsd:restriction base="dms:Choice">
          <xsd:enumeration value="C4E"/>
          <xsd:enumeration value="EA Council Presentations"/>
          <xsd:enumeration value="EA Council Minutes"/>
          <xsd:enumeration value="General"/>
          <xsd:enumeration value="Whitepapers"/>
        </xsd:restriction>
      </xsd:simpleType>
    </xsd:element>
    <xsd:element name="Description0" ma:index="10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Item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8464F-1C8B-41F3-8516-F8CD81F704D0}">
  <ds:schemaRefs>
    <ds:schemaRef ds:uri="http://purl.org/dc/terms/"/>
    <ds:schemaRef ds:uri="d43e6a4f-937d-4333-a484-cc64f5fd8c5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CE1C411-02A0-4513-ADFB-7B734B7142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44C4B2-65BF-4711-A353-28B8C2D377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3e6a4f-937d-4333-a484-cc64f5fd8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2676014-5F00-4093-8CED-6E9AD1445AC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Quick Reference Card Template.dotx</ap:Template>
  <ap:Application>Microsoft Office Word</ap:Application>
  <ap:DocSecurity>0</ap:DocSecurity>
  <ap:ScaleCrop>false</ap:ScaleCrop>
  <ap:Company>ExxonMobil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Configure PowerPoint (QRC)</dc:title>
  <dc:subject/>
  <dc:creator>Robinson, Jon /C</dc:creator>
  <keywords/>
  <dc:description/>
  <lastModifiedBy>Robinson, Jon /C</lastModifiedBy>
  <revision>7</revision>
  <dcterms:created xsi:type="dcterms:W3CDTF">2021-07-08T21:03:00.0000000Z</dcterms:created>
  <dcterms:modified xsi:type="dcterms:W3CDTF">2021-07-29T13:49:08.1922127Z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0x010100090B982D2A1EDC47B06F271FF6B9DC94</vt:lpwstr>
  </property>
</Properties>
</file>