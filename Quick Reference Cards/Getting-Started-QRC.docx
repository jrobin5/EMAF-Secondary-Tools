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93F" w:rsidRDefault="0096693F"/>
    <w:p w:rsidR="002E68F8" w:rsidRDefault="00870C5C" w:rsidP="002E68F8">
      <w:pPr>
        <w:pStyle w:val="Title"/>
      </w:pPr>
      <w:sdt>
        <w:sdtPr>
          <w:rPr>
            <w:rStyle w:val="TitleChar"/>
          </w:rPr>
          <w:alias w:val="Title"/>
          <w:tag w:val=""/>
          <w:id w:val="115799214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rStyle w:val="TitleChar"/>
          </w:rPr>
        </w:sdtEndPr>
        <w:sdtContent>
          <w:r w:rsidR="002E68F8">
            <w:rPr>
              <w:rStyle w:val="TitleChar"/>
            </w:rPr>
            <w:t>Getting Started Quick Reference Card</w:t>
          </w:r>
        </w:sdtContent>
      </w:sdt>
    </w:p>
    <w:p w:rsidR="002E68F8" w:rsidRPr="002E68F8" w:rsidRDefault="002E68F8" w:rsidP="00183427">
      <w:pPr>
        <w:pStyle w:val="Heading1"/>
      </w:pPr>
      <w:r>
        <w:t>Introduction</w:t>
      </w:r>
    </w:p>
    <w:p w:rsidR="00E41D1A" w:rsidRDefault="002E68F8" w:rsidP="002E68F8">
      <w:bookmarkStart w:id="0" w:name="_GoBack"/>
      <w:r>
        <w:t xml:space="preserve">The Getting Started </w:t>
      </w:r>
      <w:r w:rsidR="00855F13">
        <w:t>Quick Reference Card (</w:t>
      </w:r>
      <w:r>
        <w:t>QRC</w:t>
      </w:r>
      <w:r w:rsidR="00855F13">
        <w:t>)</w:t>
      </w:r>
      <w:r>
        <w:t xml:space="preserve"> provides information</w:t>
      </w:r>
      <w:r w:rsidR="00E41D1A">
        <w:t xml:space="preserve"> to</w:t>
      </w:r>
      <w:r>
        <w:t xml:space="preserve"> </w:t>
      </w:r>
      <w:r w:rsidR="00E41D1A" w:rsidRPr="00E41D1A">
        <w:t>get architects up and running using the EMAF Secondary Tools (MS Office-based) for creating artifacts.</w:t>
      </w:r>
    </w:p>
    <w:bookmarkEnd w:id="0"/>
    <w:p w:rsidR="00D221EA" w:rsidRDefault="00732A72" w:rsidP="0015141A">
      <w:pPr>
        <w:pStyle w:val="Heading2"/>
      </w:pPr>
      <w:r>
        <w:t>EMAF</w:t>
      </w:r>
      <w:r w:rsidR="0015141A">
        <w:t xml:space="preserve"> Access and Tools</w:t>
      </w:r>
    </w:p>
    <w:p w:rsidR="00D221EA" w:rsidRDefault="00D221EA" w:rsidP="0015141A">
      <w:pPr>
        <w:pStyle w:val="Heading3"/>
      </w:pPr>
      <w:r>
        <w:t>User Access</w:t>
      </w:r>
    </w:p>
    <w:p w:rsidR="00D221EA" w:rsidRDefault="00D221EA" w:rsidP="002E68F8">
      <w:r>
        <w:t xml:space="preserve">The </w:t>
      </w:r>
      <w:r w:rsidR="00732A72">
        <w:t xml:space="preserve">OMA web site and </w:t>
      </w:r>
      <w:r>
        <w:t xml:space="preserve">EMAF repository </w:t>
      </w:r>
      <w:r w:rsidR="00732A72">
        <w:t xml:space="preserve">are </w:t>
      </w:r>
      <w:r>
        <w:t>accessible to all employees, contractors and consultants.</w:t>
      </w:r>
    </w:p>
    <w:p w:rsidR="00F85784" w:rsidRPr="00366FF1" w:rsidRDefault="00870C5C" w:rsidP="00366FF1">
      <w:pPr>
        <w:pStyle w:val="ListParagraph"/>
        <w:numPr>
          <w:ilvl w:val="0"/>
          <w:numId w:val="5"/>
        </w:numPr>
      </w:pPr>
      <w:hyperlink r:id="rId11" w:history="1">
        <w:r w:rsidR="001E7830" w:rsidRPr="00366FF1">
          <w:rPr>
            <w:rStyle w:val="Hyperlink"/>
          </w:rPr>
          <w:t>goto</w:t>
        </w:r>
      </w:hyperlink>
      <w:hyperlink r:id="rId12" w:history="1">
        <w:r w:rsidR="001E7830" w:rsidRPr="00366FF1">
          <w:rPr>
            <w:rStyle w:val="Hyperlink"/>
          </w:rPr>
          <w:t>/</w:t>
        </w:r>
      </w:hyperlink>
      <w:hyperlink r:id="rId13" w:history="1">
        <w:r w:rsidR="001E7830" w:rsidRPr="00366FF1">
          <w:rPr>
            <w:rStyle w:val="Hyperlink"/>
          </w:rPr>
          <w:t>oma</w:t>
        </w:r>
      </w:hyperlink>
      <w:r w:rsidR="001E7830" w:rsidRPr="00366FF1">
        <w:t xml:space="preserve"> – OMA web site</w:t>
      </w:r>
    </w:p>
    <w:p w:rsidR="00F85784" w:rsidRDefault="00870C5C" w:rsidP="00366FF1">
      <w:pPr>
        <w:pStyle w:val="ListParagraph"/>
        <w:numPr>
          <w:ilvl w:val="0"/>
          <w:numId w:val="5"/>
        </w:numPr>
      </w:pPr>
      <w:hyperlink r:id="rId14" w:history="1">
        <w:r w:rsidR="001E7830" w:rsidRPr="00366FF1">
          <w:rPr>
            <w:rStyle w:val="Hyperlink"/>
          </w:rPr>
          <w:t>goto</w:t>
        </w:r>
      </w:hyperlink>
      <w:hyperlink r:id="rId15" w:history="1">
        <w:r w:rsidR="001E7830" w:rsidRPr="00366FF1">
          <w:rPr>
            <w:rStyle w:val="Hyperlink"/>
          </w:rPr>
          <w:t>/</w:t>
        </w:r>
      </w:hyperlink>
      <w:hyperlink r:id="rId16" w:history="1">
        <w:r w:rsidR="001E7830" w:rsidRPr="00366FF1">
          <w:rPr>
            <w:rStyle w:val="Hyperlink"/>
          </w:rPr>
          <w:t>emaf</w:t>
        </w:r>
      </w:hyperlink>
      <w:r w:rsidR="001E7830" w:rsidRPr="00366FF1">
        <w:t xml:space="preserve"> – ExxonMobil Architecture Framework (EMAF) SharePoint Repositories</w:t>
      </w:r>
    </w:p>
    <w:p w:rsidR="00BC5065" w:rsidRDefault="00870C5C" w:rsidP="00366FF1">
      <w:pPr>
        <w:pStyle w:val="ListParagraph"/>
        <w:numPr>
          <w:ilvl w:val="0"/>
          <w:numId w:val="5"/>
        </w:numPr>
      </w:pPr>
      <w:hyperlink r:id="rId17" w:history="1">
        <w:r w:rsidR="00BC5065" w:rsidRPr="00BC5065">
          <w:rPr>
            <w:rStyle w:val="Hyperlink"/>
          </w:rPr>
          <w:t>goto/eatemplates</w:t>
        </w:r>
      </w:hyperlink>
      <w:r w:rsidR="00BC5065">
        <w:t xml:space="preserve"> – Repository for EA Artifact templates</w:t>
      </w:r>
    </w:p>
    <w:p w:rsidR="00BC5065" w:rsidRPr="00366FF1" w:rsidRDefault="00870C5C" w:rsidP="00366FF1">
      <w:pPr>
        <w:pStyle w:val="ListParagraph"/>
        <w:numPr>
          <w:ilvl w:val="0"/>
          <w:numId w:val="5"/>
        </w:numPr>
      </w:pPr>
      <w:hyperlink r:id="rId18" w:history="1">
        <w:r w:rsidR="00BC5065" w:rsidRPr="00BC5065">
          <w:rPr>
            <w:rStyle w:val="Hyperlink"/>
          </w:rPr>
          <w:t>goto/eapatterns</w:t>
        </w:r>
      </w:hyperlink>
      <w:r w:rsidR="00BC5065">
        <w:t xml:space="preserve"> – Repository for EA Patterns</w:t>
      </w:r>
    </w:p>
    <w:p w:rsidR="00F85784" w:rsidRPr="00366FF1" w:rsidRDefault="00870C5C" w:rsidP="00366FF1">
      <w:pPr>
        <w:pStyle w:val="ListParagraph"/>
        <w:numPr>
          <w:ilvl w:val="0"/>
          <w:numId w:val="5"/>
        </w:numPr>
      </w:pPr>
      <w:hyperlink r:id="rId19" w:history="1">
        <w:r w:rsidR="001E7830" w:rsidRPr="000A790C">
          <w:rPr>
            <w:rStyle w:val="Hyperlink"/>
          </w:rPr>
          <w:t>goto/</w:t>
        </w:r>
        <w:r w:rsidR="000A790C" w:rsidRPr="000A790C">
          <w:rPr>
            <w:rStyle w:val="Hyperlink"/>
          </w:rPr>
          <w:t>referenceframework</w:t>
        </w:r>
      </w:hyperlink>
      <w:r w:rsidR="001E7830" w:rsidRPr="00366FF1">
        <w:t xml:space="preserve"> – EMAF Reference Framework</w:t>
      </w:r>
    </w:p>
    <w:p w:rsidR="00F85784" w:rsidRPr="00366FF1" w:rsidRDefault="00870C5C" w:rsidP="00366FF1">
      <w:pPr>
        <w:pStyle w:val="ListParagraph"/>
        <w:numPr>
          <w:ilvl w:val="0"/>
          <w:numId w:val="5"/>
        </w:numPr>
      </w:pPr>
      <w:hyperlink r:id="rId20" w:history="1">
        <w:r w:rsidR="001E7830" w:rsidRPr="00366FF1">
          <w:rPr>
            <w:rStyle w:val="Hyperlink"/>
          </w:rPr>
          <w:t>goto/</w:t>
        </w:r>
      </w:hyperlink>
      <w:hyperlink r:id="rId21" w:history="1">
        <w:r w:rsidR="001E7830" w:rsidRPr="00366FF1">
          <w:rPr>
            <w:rStyle w:val="Hyperlink"/>
          </w:rPr>
          <w:t>dbm</w:t>
        </w:r>
      </w:hyperlink>
      <w:r w:rsidR="001E7830" w:rsidRPr="00366FF1">
        <w:t xml:space="preserve"> – Digital Business Management (DBM) (aka Alfabet)</w:t>
      </w:r>
    </w:p>
    <w:p w:rsidR="00F85784" w:rsidRPr="00366FF1" w:rsidRDefault="00870C5C" w:rsidP="00366FF1">
      <w:pPr>
        <w:pStyle w:val="ListParagraph"/>
        <w:numPr>
          <w:ilvl w:val="0"/>
          <w:numId w:val="5"/>
        </w:numPr>
      </w:pPr>
      <w:hyperlink r:id="rId22" w:history="1">
        <w:r w:rsidR="001E7830" w:rsidRPr="00366FF1">
          <w:rPr>
            <w:rStyle w:val="Hyperlink"/>
          </w:rPr>
          <w:t>goto/</w:t>
        </w:r>
      </w:hyperlink>
      <w:hyperlink r:id="rId23" w:history="1">
        <w:r w:rsidR="001E7830" w:rsidRPr="00366FF1">
          <w:rPr>
            <w:rStyle w:val="Hyperlink"/>
          </w:rPr>
          <w:t>dbmprocess</w:t>
        </w:r>
      </w:hyperlink>
      <w:r w:rsidR="001E7830" w:rsidRPr="00366FF1">
        <w:t xml:space="preserve"> – Digital Business Management Process (aka ARIS)</w:t>
      </w:r>
    </w:p>
    <w:p w:rsidR="00F85784" w:rsidRPr="00366FF1" w:rsidRDefault="00870C5C" w:rsidP="00366FF1">
      <w:pPr>
        <w:pStyle w:val="ListParagraph"/>
        <w:numPr>
          <w:ilvl w:val="0"/>
          <w:numId w:val="5"/>
        </w:numPr>
      </w:pPr>
      <w:hyperlink r:id="rId24" w:history="1">
        <w:r w:rsidR="001E7830" w:rsidRPr="00366FF1">
          <w:rPr>
            <w:rStyle w:val="Hyperlink"/>
          </w:rPr>
          <w:t>goto</w:t>
        </w:r>
      </w:hyperlink>
      <w:hyperlink r:id="rId25" w:history="1">
        <w:r w:rsidR="001E7830" w:rsidRPr="00366FF1">
          <w:rPr>
            <w:rStyle w:val="Hyperlink"/>
          </w:rPr>
          <w:t>/</w:t>
        </w:r>
      </w:hyperlink>
      <w:hyperlink r:id="rId26" w:history="1">
        <w:r w:rsidR="001E7830" w:rsidRPr="00366FF1">
          <w:rPr>
            <w:rStyle w:val="Hyperlink"/>
          </w:rPr>
          <w:t>dbmaccess</w:t>
        </w:r>
      </w:hyperlink>
      <w:r w:rsidR="001E7830" w:rsidRPr="00366FF1">
        <w:t xml:space="preserve"> – Request for DBM access and profiles</w:t>
      </w:r>
    </w:p>
    <w:p w:rsidR="00366FF1" w:rsidRDefault="00366FF1" w:rsidP="00366FF1">
      <w:pPr>
        <w:pStyle w:val="ListParagraph"/>
        <w:ind w:left="1080"/>
      </w:pPr>
    </w:p>
    <w:p w:rsidR="0015141A" w:rsidRDefault="0015141A" w:rsidP="00732A72">
      <w:pPr>
        <w:ind w:left="720"/>
      </w:pPr>
      <w:r>
        <w:t>TIP: Save the</w:t>
      </w:r>
      <w:r w:rsidR="00732A72">
        <w:t xml:space="preserve">se sites </w:t>
      </w:r>
      <w:r>
        <w:t>as favorite</w:t>
      </w:r>
      <w:r w:rsidR="00732A72">
        <w:t>s</w:t>
      </w:r>
      <w:r>
        <w:t xml:space="preserve"> in your browser.</w:t>
      </w:r>
    </w:p>
    <w:p w:rsidR="00D221EA" w:rsidRDefault="0015141A" w:rsidP="0015141A">
      <w:pPr>
        <w:pStyle w:val="Heading3"/>
      </w:pPr>
      <w:r>
        <w:t>Tools</w:t>
      </w:r>
    </w:p>
    <w:p w:rsidR="00D221EA" w:rsidRDefault="0015141A" w:rsidP="002E68F8">
      <w:r>
        <w:t>EMAF utilizes as a set of MS Office</w:t>
      </w:r>
      <w:r w:rsidR="00FA7941">
        <w:t xml:space="preserve"> based tools</w:t>
      </w:r>
      <w:r w:rsidR="00183427">
        <w:t xml:space="preserve">: </w:t>
      </w:r>
      <w:r>
        <w:t xml:space="preserve">Visio </w:t>
      </w:r>
      <w:r w:rsidR="00612CD1">
        <w:t>Professional</w:t>
      </w:r>
      <w:r w:rsidR="00183427">
        <w:t xml:space="preserve">, </w:t>
      </w:r>
      <w:r>
        <w:t>Excel</w:t>
      </w:r>
      <w:r w:rsidR="00183427">
        <w:t>,</w:t>
      </w:r>
      <w:r w:rsidR="00FA7941">
        <w:t xml:space="preserve"> </w:t>
      </w:r>
      <w:r w:rsidR="00183427">
        <w:t xml:space="preserve">PowerPoint and Word. Visio Professional and Excel are the primary tools </w:t>
      </w:r>
      <w:r w:rsidR="00FA7941">
        <w:t>and are required t</w:t>
      </w:r>
      <w:r>
        <w:t xml:space="preserve">o take </w:t>
      </w:r>
      <w:r w:rsidR="00FA7941">
        <w:t xml:space="preserve">full </w:t>
      </w:r>
      <w:r>
        <w:t xml:space="preserve">advantage of all </w:t>
      </w:r>
      <w:r w:rsidR="00612CD1">
        <w:t xml:space="preserve">EMAF </w:t>
      </w:r>
      <w:r>
        <w:t>features.</w:t>
      </w:r>
    </w:p>
    <w:p w:rsidR="00612CD1" w:rsidRDefault="00612CD1" w:rsidP="002E68F8">
      <w:r>
        <w:t xml:space="preserve">Submit a help desk ticket to get Visio Professional installed: </w:t>
      </w:r>
    </w:p>
    <w:p w:rsidR="00612CD1" w:rsidRDefault="00612CD1" w:rsidP="00612CD1">
      <w:pPr>
        <w:pStyle w:val="ListParagraph"/>
        <w:numPr>
          <w:ilvl w:val="0"/>
          <w:numId w:val="4"/>
        </w:numPr>
      </w:pPr>
      <w:r>
        <w:t xml:space="preserve">Open a new service Request: </w:t>
      </w:r>
      <w:hyperlink r:id="rId27" w:anchor="/itservices/home" w:history="1">
        <w:r w:rsidRPr="00612CD1">
          <w:rPr>
            <w:rStyle w:val="Hyperlink"/>
          </w:rPr>
          <w:t>Create a new service request</w:t>
        </w:r>
      </w:hyperlink>
    </w:p>
    <w:p w:rsidR="0015141A" w:rsidRDefault="00612CD1" w:rsidP="00612CD1">
      <w:pPr>
        <w:pStyle w:val="ListParagraph"/>
        <w:numPr>
          <w:ilvl w:val="0"/>
          <w:numId w:val="4"/>
        </w:numPr>
      </w:pPr>
      <w:r>
        <w:t xml:space="preserve">Click on </w:t>
      </w:r>
      <w:r w:rsidRPr="00612CD1">
        <w:rPr>
          <w:b/>
        </w:rPr>
        <w:t>SW for Users</w:t>
      </w:r>
      <w:r>
        <w:t xml:space="preserve"> card</w:t>
      </w:r>
    </w:p>
    <w:p w:rsidR="00612CD1" w:rsidRDefault="00612CD1" w:rsidP="00612CD1">
      <w:pPr>
        <w:pStyle w:val="ListParagraph"/>
        <w:numPr>
          <w:ilvl w:val="0"/>
          <w:numId w:val="4"/>
        </w:numPr>
      </w:pPr>
      <w:r>
        <w:t>Complete all information in Step 1</w:t>
      </w:r>
    </w:p>
    <w:p w:rsidR="00612CD1" w:rsidRDefault="00612CD1" w:rsidP="00612CD1">
      <w:pPr>
        <w:pStyle w:val="ListParagraph"/>
        <w:numPr>
          <w:ilvl w:val="0"/>
          <w:numId w:val="4"/>
        </w:numPr>
      </w:pPr>
      <w:r>
        <w:t>In Step 2, enter “</w:t>
      </w:r>
      <w:r w:rsidRPr="00612CD1">
        <w:t>Visio Professional</w:t>
      </w:r>
      <w:r>
        <w:t xml:space="preserve">” into </w:t>
      </w:r>
      <w:r w:rsidRPr="00612CD1">
        <w:rPr>
          <w:b/>
        </w:rPr>
        <w:t>Search for Software+</w:t>
      </w:r>
      <w:r>
        <w:t xml:space="preserve"> and clock the </w:t>
      </w:r>
      <w:r w:rsidRPr="00654C94">
        <w:rPr>
          <w:b/>
        </w:rPr>
        <w:t>Search</w:t>
      </w:r>
      <w:r w:rsidR="00654C94">
        <w:t xml:space="preserve"> button</w:t>
      </w:r>
    </w:p>
    <w:p w:rsidR="00654C94" w:rsidRDefault="00654C94" w:rsidP="00612CD1">
      <w:pPr>
        <w:pStyle w:val="ListParagraph"/>
        <w:numPr>
          <w:ilvl w:val="0"/>
          <w:numId w:val="4"/>
        </w:numPr>
      </w:pPr>
      <w:r>
        <w:t xml:space="preserve">Select Visio Professional 2013, then click the </w:t>
      </w:r>
      <w:r w:rsidRPr="00654C94">
        <w:rPr>
          <w:b/>
        </w:rPr>
        <w:t>Confirm Software Selection</w:t>
      </w:r>
      <w:r>
        <w:t xml:space="preserve"> button</w:t>
      </w:r>
    </w:p>
    <w:p w:rsidR="00654C94" w:rsidRDefault="00654C94" w:rsidP="00612CD1">
      <w:pPr>
        <w:pStyle w:val="ListParagraph"/>
        <w:numPr>
          <w:ilvl w:val="0"/>
          <w:numId w:val="4"/>
        </w:numPr>
      </w:pPr>
      <w:r>
        <w:t>In Step 3, enter “Required architecture tool” in Intended Use field</w:t>
      </w:r>
    </w:p>
    <w:p w:rsidR="00654C94" w:rsidRDefault="00654C94" w:rsidP="00612CD1">
      <w:pPr>
        <w:pStyle w:val="ListParagraph"/>
        <w:numPr>
          <w:ilvl w:val="0"/>
          <w:numId w:val="4"/>
        </w:numPr>
      </w:pPr>
      <w:r>
        <w:t xml:space="preserve">Click the </w:t>
      </w:r>
      <w:r w:rsidRPr="00654C94">
        <w:rPr>
          <w:b/>
        </w:rPr>
        <w:t>Submit</w:t>
      </w:r>
      <w:r>
        <w:t xml:space="preserve"> button</w:t>
      </w:r>
    </w:p>
    <w:p w:rsidR="00612CD1" w:rsidRDefault="00654C94" w:rsidP="00654C94">
      <w:pPr>
        <w:pStyle w:val="ListParagraph"/>
        <w:numPr>
          <w:ilvl w:val="0"/>
          <w:numId w:val="4"/>
        </w:numPr>
      </w:pPr>
      <w:r>
        <w:t>Once your manager approves the request, it will take a few hours for the Visio installation program to be downloaded. You can monitor the download via Software Center, and once the download is complete, start the installation</w:t>
      </w:r>
    </w:p>
    <w:p w:rsidR="003031A6" w:rsidRDefault="00654C94" w:rsidP="002E68F8">
      <w:pPr>
        <w:pStyle w:val="ListParagraph"/>
        <w:numPr>
          <w:ilvl w:val="0"/>
          <w:numId w:val="3"/>
        </w:numPr>
      </w:pPr>
      <w:r>
        <w:t xml:space="preserve">Once Visio is installed, </w:t>
      </w:r>
      <w:r w:rsidR="00183427">
        <w:t>finish the Visio setup by completing</w:t>
      </w:r>
      <w:r>
        <w:t xml:space="preserve"> the </w:t>
      </w:r>
      <w:r w:rsidR="00855F13">
        <w:t>following QRC</w:t>
      </w:r>
      <w:r w:rsidR="003031A6">
        <w:t>s:</w:t>
      </w:r>
    </w:p>
    <w:p w:rsidR="00D221EA" w:rsidRPr="000A790C" w:rsidRDefault="00870C5C" w:rsidP="003031A6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hyperlink r:id="rId28" w:history="1">
        <w:r w:rsidR="00D221EA" w:rsidRPr="002E68F8">
          <w:rPr>
            <w:rStyle w:val="Hyperlink"/>
          </w:rPr>
          <w:t>Configure Visio QRC</w:t>
        </w:r>
      </w:hyperlink>
    </w:p>
    <w:p w:rsidR="000A790C" w:rsidRPr="000A790C" w:rsidRDefault="00870C5C" w:rsidP="003031A6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hyperlink r:id="rId29" w:history="1">
        <w:r w:rsidR="000A790C" w:rsidRPr="000A790C">
          <w:rPr>
            <w:rStyle w:val="Hyperlink"/>
          </w:rPr>
          <w:t>Configure Excel QRC</w:t>
        </w:r>
      </w:hyperlink>
    </w:p>
    <w:p w:rsidR="000A790C" w:rsidRPr="000A790C" w:rsidRDefault="00870C5C" w:rsidP="003031A6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hyperlink r:id="rId30" w:history="1">
        <w:r w:rsidR="000A790C" w:rsidRPr="000A790C">
          <w:rPr>
            <w:rStyle w:val="Hyperlink"/>
          </w:rPr>
          <w:t>Configure PowerPoint QRC</w:t>
        </w:r>
      </w:hyperlink>
    </w:p>
    <w:p w:rsidR="000A790C" w:rsidRPr="003031A6" w:rsidRDefault="00870C5C" w:rsidP="003031A6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hyperlink r:id="rId31" w:history="1">
        <w:r w:rsidR="000A790C" w:rsidRPr="000A790C">
          <w:rPr>
            <w:rStyle w:val="Hyperlink"/>
          </w:rPr>
          <w:t>Configure Word QRC</w:t>
        </w:r>
      </w:hyperlink>
    </w:p>
    <w:p w:rsidR="003031A6" w:rsidRPr="00855F13" w:rsidRDefault="00870C5C" w:rsidP="003031A6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hyperlink r:id="rId32" w:history="1">
        <w:r w:rsidR="003031A6" w:rsidRPr="00855F13">
          <w:rPr>
            <w:rStyle w:val="Hyperlink"/>
          </w:rPr>
          <w:t>Adding New Visio Templates and Shapes</w:t>
        </w:r>
      </w:hyperlink>
    </w:p>
    <w:p w:rsidR="00855F13" w:rsidRPr="00855F13" w:rsidRDefault="00D30CAC" w:rsidP="00855F13">
      <w:pPr>
        <w:pStyle w:val="ListParagraph"/>
        <w:numPr>
          <w:ilvl w:val="0"/>
          <w:numId w:val="3"/>
        </w:numPr>
      </w:pPr>
      <w:r>
        <w:t>C</w:t>
      </w:r>
      <w:r w:rsidRPr="00855F13">
        <w:t xml:space="preserve">omplete these QRCs </w:t>
      </w:r>
      <w:r>
        <w:t>t</w:t>
      </w:r>
      <w:r w:rsidR="00855F13" w:rsidRPr="00855F13">
        <w:t xml:space="preserve">o learn how to use important Visio </w:t>
      </w:r>
      <w:r>
        <w:t>features used by EMAF artifacts</w:t>
      </w:r>
      <w:r w:rsidR="00855F13" w:rsidRPr="00855F13">
        <w:t>:</w:t>
      </w:r>
    </w:p>
    <w:p w:rsidR="00855F13" w:rsidRDefault="00870C5C" w:rsidP="00855F13">
      <w:pPr>
        <w:pStyle w:val="ListParagraph"/>
        <w:numPr>
          <w:ilvl w:val="1"/>
          <w:numId w:val="3"/>
        </w:numPr>
      </w:pPr>
      <w:hyperlink r:id="rId33" w:history="1">
        <w:r w:rsidR="00855F13">
          <w:rPr>
            <w:rStyle w:val="Hyperlink"/>
          </w:rPr>
          <w:t>Create Visio Artifact from Template QRC</w:t>
        </w:r>
      </w:hyperlink>
    </w:p>
    <w:p w:rsidR="00855F13" w:rsidRDefault="00870C5C" w:rsidP="00855F13">
      <w:pPr>
        <w:pStyle w:val="ListParagraph"/>
        <w:numPr>
          <w:ilvl w:val="1"/>
          <w:numId w:val="3"/>
        </w:numPr>
      </w:pPr>
      <w:hyperlink r:id="rId34" w:history="1">
        <w:r w:rsidR="00855F13" w:rsidRPr="00DB6CC9">
          <w:rPr>
            <w:rStyle w:val="Hyperlink"/>
          </w:rPr>
          <w:t>Advanced Visio Features QRC</w:t>
        </w:r>
      </w:hyperlink>
    </w:p>
    <w:p w:rsidR="00855F13" w:rsidRPr="00987710" w:rsidRDefault="00870C5C" w:rsidP="00855F13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hyperlink r:id="rId35" w:history="1">
        <w:r w:rsidR="00855F13" w:rsidRPr="006B5248">
          <w:rPr>
            <w:rStyle w:val="Hyperlink"/>
          </w:rPr>
          <w:t>Using Visio Shape Data QRC</w:t>
        </w:r>
      </w:hyperlink>
    </w:p>
    <w:p w:rsidR="00987710" w:rsidRDefault="00870C5C" w:rsidP="00855F13">
      <w:pPr>
        <w:pStyle w:val="ListParagraph"/>
        <w:numPr>
          <w:ilvl w:val="1"/>
          <w:numId w:val="3"/>
        </w:numPr>
      </w:pPr>
      <w:hyperlink r:id="rId36" w:history="1">
        <w:r w:rsidR="00987710" w:rsidRPr="00987710">
          <w:rPr>
            <w:rStyle w:val="Hyperlink"/>
          </w:rPr>
          <w:t>How to Document As-Is Interim and to-Be Architectures using EMAF Artifacts and Visio QRC</w:t>
        </w:r>
      </w:hyperlink>
    </w:p>
    <w:p w:rsidR="00E41D1A" w:rsidRDefault="00E41D1A" w:rsidP="00366FF1">
      <w:pPr>
        <w:pStyle w:val="Heading3"/>
      </w:pPr>
    </w:p>
    <w:p w:rsidR="00366FF1" w:rsidRDefault="00375D30" w:rsidP="00366FF1">
      <w:pPr>
        <w:pStyle w:val="Heading3"/>
      </w:pPr>
      <w:r>
        <w:t>Other Useful Information</w:t>
      </w:r>
    </w:p>
    <w:p w:rsidR="00E41D1A" w:rsidRDefault="00E41D1A" w:rsidP="00375D30">
      <w:pPr>
        <w:pStyle w:val="ListParagraph"/>
        <w:numPr>
          <w:ilvl w:val="0"/>
          <w:numId w:val="8"/>
        </w:numPr>
      </w:pPr>
      <w:r>
        <w:t>Other Tools</w:t>
      </w:r>
    </w:p>
    <w:p w:rsidR="00E41D1A" w:rsidRDefault="00870C5C" w:rsidP="00E41D1A">
      <w:pPr>
        <w:pStyle w:val="ListParagraph"/>
        <w:numPr>
          <w:ilvl w:val="1"/>
          <w:numId w:val="8"/>
        </w:numPr>
      </w:pPr>
      <w:hyperlink r:id="rId37" w:history="1">
        <w:r w:rsidR="00E41D1A">
          <w:rPr>
            <w:rStyle w:val="Hyperlink"/>
          </w:rPr>
          <w:t>EMAF Architecture Repository QRCs</w:t>
        </w:r>
      </w:hyperlink>
    </w:p>
    <w:p w:rsidR="00E41D1A" w:rsidRDefault="00870C5C" w:rsidP="00E41D1A">
      <w:pPr>
        <w:pStyle w:val="ListParagraph"/>
        <w:numPr>
          <w:ilvl w:val="1"/>
          <w:numId w:val="8"/>
        </w:numPr>
      </w:pPr>
      <w:hyperlink r:id="rId38" w:history="1">
        <w:r w:rsidR="00E41D1A" w:rsidRPr="00E41D1A">
          <w:rPr>
            <w:rStyle w:val="Hyperlink"/>
          </w:rPr>
          <w:t>EMAF Reference Framework QRCs</w:t>
        </w:r>
      </w:hyperlink>
    </w:p>
    <w:p w:rsidR="00504D05" w:rsidRDefault="00375D30" w:rsidP="00375D30">
      <w:pPr>
        <w:pStyle w:val="ListParagraph"/>
        <w:numPr>
          <w:ilvl w:val="0"/>
          <w:numId w:val="8"/>
        </w:numPr>
      </w:pPr>
      <w:r>
        <w:t xml:space="preserve">To learn more </w:t>
      </w:r>
    </w:p>
    <w:p w:rsidR="00504D05" w:rsidRDefault="00870C5C" w:rsidP="00504D05">
      <w:pPr>
        <w:pStyle w:val="ListParagraph"/>
        <w:numPr>
          <w:ilvl w:val="1"/>
          <w:numId w:val="8"/>
        </w:numPr>
      </w:pPr>
      <w:hyperlink r:id="rId39" w:history="1">
        <w:r w:rsidR="00504D05" w:rsidRPr="00504D05">
          <w:rPr>
            <w:rStyle w:val="Hyperlink"/>
          </w:rPr>
          <w:t>What is the EM Architecture Framework (EMAF)?</w:t>
        </w:r>
      </w:hyperlink>
    </w:p>
    <w:p w:rsidR="00366FF1" w:rsidRPr="00504D05" w:rsidRDefault="00870C5C" w:rsidP="00504D05">
      <w:pPr>
        <w:pStyle w:val="ListParagraph"/>
        <w:numPr>
          <w:ilvl w:val="1"/>
          <w:numId w:val="8"/>
        </w:numPr>
        <w:rPr>
          <w:rStyle w:val="Hyperlink"/>
          <w:color w:val="auto"/>
          <w:u w:val="none"/>
        </w:rPr>
      </w:pPr>
      <w:hyperlink r:id="rId40" w:history="1">
        <w:r w:rsidR="00366FF1" w:rsidRPr="00366FF1">
          <w:rPr>
            <w:rStyle w:val="Hyperlink"/>
          </w:rPr>
          <w:t>What is EMAF Reference Framework?</w:t>
        </w:r>
      </w:hyperlink>
    </w:p>
    <w:p w:rsidR="00504D05" w:rsidRPr="00504D05" w:rsidRDefault="00504D05" w:rsidP="00504D05">
      <w:pPr>
        <w:pStyle w:val="ListParagraph"/>
        <w:numPr>
          <w:ilvl w:val="1"/>
          <w:numId w:val="8"/>
        </w:numPr>
        <w:rPr>
          <w:rStyle w:val="Hyperlink"/>
          <w:color w:val="auto"/>
          <w:u w:val="none"/>
        </w:rPr>
      </w:pPr>
      <w:r>
        <w:t xml:space="preserve">SAFe &amp;TOGAF working together: </w:t>
      </w:r>
      <w:hyperlink r:id="rId41" w:history="1">
        <w:r w:rsidRPr="00504D05">
          <w:rPr>
            <w:rStyle w:val="Hyperlink"/>
          </w:rPr>
          <w:t>Demonstration of SAFe-TOGAF Alignment</w:t>
        </w:r>
      </w:hyperlink>
    </w:p>
    <w:p w:rsidR="00504D05" w:rsidRPr="00375D30" w:rsidRDefault="00504D05" w:rsidP="00375D30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</w:rPr>
      </w:pPr>
      <w:r>
        <w:t>Site Maps</w:t>
      </w:r>
    </w:p>
    <w:p w:rsidR="00375D30" w:rsidRDefault="00870C5C" w:rsidP="00504D05">
      <w:pPr>
        <w:pStyle w:val="ListParagraph"/>
        <w:numPr>
          <w:ilvl w:val="1"/>
          <w:numId w:val="8"/>
        </w:numPr>
      </w:pPr>
      <w:hyperlink r:id="rId42" w:history="1">
        <w:r w:rsidR="00375D30" w:rsidRPr="00375D30">
          <w:rPr>
            <w:rStyle w:val="Hyperlink"/>
          </w:rPr>
          <w:t>OMA Web Site Map QRC</w:t>
        </w:r>
      </w:hyperlink>
    </w:p>
    <w:p w:rsidR="00375D30" w:rsidRDefault="00870C5C" w:rsidP="00504D05">
      <w:pPr>
        <w:pStyle w:val="ListParagraph"/>
        <w:numPr>
          <w:ilvl w:val="1"/>
          <w:numId w:val="8"/>
        </w:numPr>
      </w:pPr>
      <w:hyperlink r:id="rId43" w:history="1">
        <w:r w:rsidR="00BC5065">
          <w:rPr>
            <w:rStyle w:val="Hyperlink"/>
          </w:rPr>
          <w:t>EMAF SharePoint Repository Site Map QRC</w:t>
        </w:r>
      </w:hyperlink>
      <w:r w:rsidR="00375D30">
        <w:t xml:space="preserve"> </w:t>
      </w:r>
    </w:p>
    <w:sectPr w:rsidR="00375D30">
      <w:headerReference w:type="default" r:id="rId44"/>
      <w:footerReference w:type="default" r:id="rId4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C5C" w:rsidRDefault="00870C5C" w:rsidP="00FE6B36">
      <w:pPr>
        <w:spacing w:after="0" w:line="240" w:lineRule="auto"/>
      </w:pPr>
      <w:r>
        <w:separator/>
      </w:r>
    </w:p>
  </w:endnote>
  <w:endnote w:type="continuationSeparator" w:id="0">
    <w:p w:rsidR="00870C5C" w:rsidRDefault="00870C5C" w:rsidP="00FE6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Mprint">
    <w:panose1 w:val="020B0503020204020204"/>
    <w:charset w:val="00"/>
    <w:family w:val="swiss"/>
    <w:pitch w:val="variable"/>
    <w:sig w:usb0="A00002EF" w:usb1="02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87425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6B36" w:rsidRDefault="00FE6B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0C5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E6B36" w:rsidRDefault="00FE6B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C5C" w:rsidRDefault="00870C5C" w:rsidP="00FE6B36">
      <w:pPr>
        <w:spacing w:after="0" w:line="240" w:lineRule="auto"/>
      </w:pPr>
      <w:r>
        <w:separator/>
      </w:r>
    </w:p>
  </w:footnote>
  <w:footnote w:type="continuationSeparator" w:id="0">
    <w:p w:rsidR="00870C5C" w:rsidRDefault="00870C5C" w:rsidP="00FE6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6B36" w:rsidRDefault="00FE6B36">
    <w:pPr>
      <w:pStyle w:val="Header"/>
    </w:pPr>
    <w:r>
      <w:rPr>
        <w:noProof/>
      </w:rPr>
      <w:drawing>
        <wp:inline distT="0" distB="0" distL="0" distR="0">
          <wp:extent cx="762066" cy="762066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MA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66" cy="7620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4333F"/>
    <w:multiLevelType w:val="hybridMultilevel"/>
    <w:tmpl w:val="1A2EB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21E12"/>
    <w:multiLevelType w:val="hybridMultilevel"/>
    <w:tmpl w:val="B6DA5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03335"/>
    <w:multiLevelType w:val="hybridMultilevel"/>
    <w:tmpl w:val="697E8B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3E7E60"/>
    <w:multiLevelType w:val="hybridMultilevel"/>
    <w:tmpl w:val="DE0E3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7F52F8"/>
    <w:multiLevelType w:val="hybridMultilevel"/>
    <w:tmpl w:val="85A0E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E73538"/>
    <w:multiLevelType w:val="hybridMultilevel"/>
    <w:tmpl w:val="BEF40A32"/>
    <w:lvl w:ilvl="0" w:tplc="851C0F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CCD5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90AE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C291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F008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FE50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3489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D0E5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762C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50EB4"/>
    <w:multiLevelType w:val="hybridMultilevel"/>
    <w:tmpl w:val="6B6C9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07108A"/>
    <w:multiLevelType w:val="hybridMultilevel"/>
    <w:tmpl w:val="5F50D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oNotDisplayPageBoundaries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E78"/>
    <w:rsid w:val="000A790C"/>
    <w:rsid w:val="0015141A"/>
    <w:rsid w:val="00183427"/>
    <w:rsid w:val="001A726B"/>
    <w:rsid w:val="001E7830"/>
    <w:rsid w:val="00214B17"/>
    <w:rsid w:val="0027585D"/>
    <w:rsid w:val="0027688F"/>
    <w:rsid w:val="002E68F8"/>
    <w:rsid w:val="003031A6"/>
    <w:rsid w:val="00366FF1"/>
    <w:rsid w:val="00375D30"/>
    <w:rsid w:val="003C13F7"/>
    <w:rsid w:val="00430C3F"/>
    <w:rsid w:val="00475D60"/>
    <w:rsid w:val="004E1FB7"/>
    <w:rsid w:val="00504D05"/>
    <w:rsid w:val="00515EE0"/>
    <w:rsid w:val="00612CD1"/>
    <w:rsid w:val="00654C94"/>
    <w:rsid w:val="006B5248"/>
    <w:rsid w:val="006D2E78"/>
    <w:rsid w:val="00732A72"/>
    <w:rsid w:val="007A7EAA"/>
    <w:rsid w:val="007B51DE"/>
    <w:rsid w:val="007C44DA"/>
    <w:rsid w:val="00855F13"/>
    <w:rsid w:val="00870C5C"/>
    <w:rsid w:val="0096693F"/>
    <w:rsid w:val="00987710"/>
    <w:rsid w:val="009A387C"/>
    <w:rsid w:val="00BC5065"/>
    <w:rsid w:val="00BD2A54"/>
    <w:rsid w:val="00C21996"/>
    <w:rsid w:val="00D221EA"/>
    <w:rsid w:val="00D30CAC"/>
    <w:rsid w:val="00DB6CC9"/>
    <w:rsid w:val="00E21D81"/>
    <w:rsid w:val="00E41D1A"/>
    <w:rsid w:val="00E90070"/>
    <w:rsid w:val="00F42D59"/>
    <w:rsid w:val="00F85784"/>
    <w:rsid w:val="00FA7941"/>
    <w:rsid w:val="00FE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5AD614-0401-4F6A-937C-0DDEBC531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8F8"/>
    <w:rPr>
      <w:rFonts w:ascii="EMprint" w:hAnsi="EMprint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8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8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14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B36"/>
  </w:style>
  <w:style w:type="paragraph" w:styleId="Footer">
    <w:name w:val="footer"/>
    <w:basedOn w:val="Normal"/>
    <w:link w:val="FooterChar"/>
    <w:uiPriority w:val="99"/>
    <w:unhideWhenUsed/>
    <w:rsid w:val="00FE6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B36"/>
  </w:style>
  <w:style w:type="character" w:styleId="PlaceholderText">
    <w:name w:val="Placeholder Text"/>
    <w:basedOn w:val="DefaultParagraphFont"/>
    <w:uiPriority w:val="99"/>
    <w:semiHidden/>
    <w:rsid w:val="00FE6B36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E6B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E68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2E68F8"/>
    <w:pPr>
      <w:spacing w:after="0" w:line="240" w:lineRule="auto"/>
    </w:pPr>
    <w:rPr>
      <w:rFonts w:ascii="EMprint" w:hAnsi="EMprint"/>
    </w:rPr>
  </w:style>
  <w:style w:type="character" w:styleId="Hyperlink">
    <w:name w:val="Hyperlink"/>
    <w:basedOn w:val="DefaultParagraphFont"/>
    <w:uiPriority w:val="99"/>
    <w:unhideWhenUsed/>
    <w:rsid w:val="002E68F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68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68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14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21D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5184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531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1427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47954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282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79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2730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61453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898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6967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53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1270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3907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0901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goto/oma" TargetMode="External"/><Relationship Id="rId18" Type="http://schemas.openxmlformats.org/officeDocument/2006/relationships/hyperlink" Target="https://goto/eapatterns" TargetMode="External"/><Relationship Id="rId26" Type="http://schemas.openxmlformats.org/officeDocument/2006/relationships/hyperlink" Target="http://goto/dbmaccess" TargetMode="External"/><Relationship Id="rId39" Type="http://schemas.openxmlformats.org/officeDocument/2006/relationships/hyperlink" Target="https://ishareteam2.na.xom.com/sites/at/ea/Shared%20Documents/EM%20Architecture%20Framework/Repository/Articles/What%20is%20the%20EM%20Architecture%20Framework%20-%20EMAF.docx?web=1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goto/dbm" TargetMode="External"/><Relationship Id="rId34" Type="http://schemas.openxmlformats.org/officeDocument/2006/relationships/hyperlink" Target="https://ishareteam2.na.xom.com/sites/at/ea/Shared%20Documents/EM%20Architecture%20Framework/Architecture%20Guidelines%20Techniques/Quick%20Reference%20Cards/Advanced-Visio-Features-QRC.docx?web=1" TargetMode="External"/><Relationship Id="rId42" Type="http://schemas.openxmlformats.org/officeDocument/2006/relationships/hyperlink" Target="https://ishareteam2.na.xom.com/sites/at/ea/Shared%20Documents/EM%20Architecture%20Framework/OMA%20Web%20Site%20Map%20QRC.pdf?web=1" TargetMode="External"/><Relationship Id="rId47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://goto/oma" TargetMode="External"/><Relationship Id="rId17" Type="http://schemas.openxmlformats.org/officeDocument/2006/relationships/hyperlink" Target="https://goto/eatemplates" TargetMode="External"/><Relationship Id="rId25" Type="http://schemas.openxmlformats.org/officeDocument/2006/relationships/hyperlink" Target="http://goto/dbmaccess" TargetMode="External"/><Relationship Id="rId33" Type="http://schemas.openxmlformats.org/officeDocument/2006/relationships/hyperlink" Target="https://ishareteam2.na.xom.com/sites/at/ea/Shared%20Documents/EM%20Architecture%20Framework/Architecture%20Guidelines%20Techniques/Quick%20Reference%20Cards/Create-Visio-Artifact-from-Template-QRC.docx?web=1" TargetMode="External"/><Relationship Id="rId38" Type="http://schemas.openxmlformats.org/officeDocument/2006/relationships/hyperlink" Target="https://wiki.na.xom.com/index.php/EMAF_Reference_Framework_Quick_Reference_Cards" TargetMode="External"/><Relationship Id="rId46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goto/emaf" TargetMode="External"/><Relationship Id="rId20" Type="http://schemas.openxmlformats.org/officeDocument/2006/relationships/hyperlink" Target="http://goto/dbm" TargetMode="External"/><Relationship Id="rId29" Type="http://schemas.openxmlformats.org/officeDocument/2006/relationships/hyperlink" Target="https://ishareteam2.na.xom.com/sites/at/ea/Shared%20Documents/EM%20Architecture%20Framework/Architecture%20Guidelines%20Techniques/Quick%20Reference%20Cards/Configure-Excel-QRC.docx?web=1" TargetMode="External"/><Relationship Id="rId41" Type="http://schemas.openxmlformats.org/officeDocument/2006/relationships/hyperlink" Target="https://ishareteam2.na.xom.com/sites/at/ea/Shared%20Documents/EM%20Architecture%20Framework/Architecture%20Guidelines%20Techniques/SAFe-TOGAF%20Alignment/Demonstration%20of%20SAFe-TOGAF%20Alignment.pptx?web=1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goto/oma" TargetMode="External"/><Relationship Id="rId24" Type="http://schemas.openxmlformats.org/officeDocument/2006/relationships/hyperlink" Target="http://goto/dbmaccess" TargetMode="External"/><Relationship Id="rId32" Type="http://schemas.openxmlformats.org/officeDocument/2006/relationships/hyperlink" Target="https://ishareteam2.na.xom.com/sites/at/ea/Shared%20Documents/EM%20Architecture%20Framework/Architecture%20Guidelines%20Techniques/Quick%20Reference%20Cards/Adding-New-Visio-Templates-and-Shapes-QRC.docx?web=1" TargetMode="External"/><Relationship Id="rId37" Type="http://schemas.openxmlformats.org/officeDocument/2006/relationships/hyperlink" Target="https://wiki.na.xom.com/index.php/EMAF_Architecture_Repository_Guides" TargetMode="External"/><Relationship Id="rId40" Type="http://schemas.openxmlformats.org/officeDocument/2006/relationships/hyperlink" Target="https://wiki.na.xom.com/index.php/What_is_the_EMAF_Reference_Framework%3F" TargetMode="External"/><Relationship Id="rId45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://goto/emaf" TargetMode="External"/><Relationship Id="rId23" Type="http://schemas.openxmlformats.org/officeDocument/2006/relationships/hyperlink" Target="http://goto/dbmprocess" TargetMode="External"/><Relationship Id="rId28" Type="http://schemas.openxmlformats.org/officeDocument/2006/relationships/hyperlink" Target="https://ishareteam2.na.xom.com/sites/at/ea/Shared%20Documents/EM%20Architecture%20Framework/Architecture%20Guidelines%20Techniques/Quick%20Reference%20Cards/Configure-Visio-QRC.docx?web=1" TargetMode="External"/><Relationship Id="rId36" Type="http://schemas.openxmlformats.org/officeDocument/2006/relationships/hyperlink" Target="https://ishareteam2.na.xom.com/sites/at/ea/Shared%20Documents/EM%20Architecture%20Framework/Architecture%20Guidelines%20Techniques/Quick%20Reference%20Cards/How%20to%20Document%20As-Is%20Interim%20and%20To-Be%20Architectures%20using%20EMAF%20Visio%20Artifacts%20(QRC).docx?web=1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goto/referenceframework" TargetMode="External"/><Relationship Id="rId31" Type="http://schemas.openxmlformats.org/officeDocument/2006/relationships/hyperlink" Target="https://ishareteam2.na.xom.com/sites/at/ea/Shared%20Documents/EM%20Architecture%20Framework/Architecture%20Guidelines%20Techniques/Quick%20Reference%20Cards/Configure-Word-QRC.docx?web=1" TargetMode="External"/><Relationship Id="rId44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goto/emaf" TargetMode="External"/><Relationship Id="rId22" Type="http://schemas.openxmlformats.org/officeDocument/2006/relationships/hyperlink" Target="http://goto/dbmprocess" TargetMode="External"/><Relationship Id="rId27" Type="http://schemas.openxmlformats.org/officeDocument/2006/relationships/hyperlink" Target="https://it.na.xom.com/" TargetMode="External"/><Relationship Id="rId30" Type="http://schemas.openxmlformats.org/officeDocument/2006/relationships/hyperlink" Target="https://ishareteam2.na.xom.com/sites/at/ea/Shared%20Documents/EM%20Architecture%20Framework/Architecture%20Guidelines%20Techniques/Quick%20Reference%20Cards/Configure-PowerPoint-QRC.docx?web=1" TargetMode="External"/><Relationship Id="rId35" Type="http://schemas.openxmlformats.org/officeDocument/2006/relationships/hyperlink" Target="https://ishareteam2.na.xom.com/sites/at/ea/Shared%20Documents/EM%20Architecture%20Framework/Architecture%20Guidelines%20Techniques/Quick%20Reference%20Cards/Using-Visio-Shape-Data-QRC.docx?web=1" TargetMode="External"/><Relationship Id="rId43" Type="http://schemas.openxmlformats.org/officeDocument/2006/relationships/hyperlink" Target="https://ishareteam2.na.xom.com/sites/at/ea/Shared%20Documents/EM%20Architecture%20Framework/EMAF%20SharePoint%20Repository%20Sitemap%20QRC.pdf?web=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obin5\LocalData\My%20Templates\EMAF%20Guid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0B982D2A1EDC47B06F271FF6B9DC94" ma:contentTypeVersion="3" ma:contentTypeDescription="Create a new document." ma:contentTypeScope="" ma:versionID="bd2db72f7bba59adf84a7caf633ad1f8">
  <xsd:schema xmlns:xsd="http://www.w3.org/2001/XMLSchema" xmlns:xs="http://www.w3.org/2001/XMLSchema" xmlns:p="http://schemas.microsoft.com/office/2006/metadata/properties" xmlns:ns2="d43e6a4f-937d-4333-a484-cc64f5fd8c5e" targetNamespace="http://schemas.microsoft.com/office/2006/metadata/properties" ma:root="true" ma:fieldsID="50bf9df07693bfa274fc82c3dfcf1512" ns2:_="">
    <xsd:import namespace="d43e6a4f-937d-4333-a484-cc64f5fd8c5e"/>
    <xsd:element name="properties">
      <xsd:complexType>
        <xsd:sequence>
          <xsd:element name="documentManagement">
            <xsd:complexType>
              <xsd:all>
                <xsd:element ref="ns2:EA_x0020_Category" minOccurs="0"/>
                <xsd:element ref="ns2:Sub_x002d_Category" minOccurs="0"/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3e6a4f-937d-4333-a484-cc64f5fd8c5e" elementFormDefault="qualified">
    <xsd:import namespace="http://schemas.microsoft.com/office/2006/documentManagement/types"/>
    <xsd:import namespace="http://schemas.microsoft.com/office/infopath/2007/PartnerControls"/>
    <xsd:element name="EA_x0020_Category" ma:index="8" nillable="true" ma:displayName="Category" ma:format="Dropdown" ma:internalName="EA_x0020_Category">
      <xsd:simpleType>
        <xsd:restriction base="dms:Choice">
          <xsd:enumeration value="Architect Roles"/>
          <xsd:enumeration value="Architecture Assessment"/>
          <xsd:enumeration value="Capabilities"/>
          <xsd:enumeration value="Communication/MoC"/>
          <xsd:enumeration value="Development/Training/Enablement"/>
          <xsd:enumeration value="EA Capability"/>
          <xsd:enumeration value="Governance"/>
          <xsd:enumeration value="Principles/Mandates/Guardrails"/>
          <xsd:enumeration value="Reference Architecture"/>
        </xsd:restriction>
      </xsd:simpleType>
    </xsd:element>
    <xsd:element name="Sub_x002d_Category" ma:index="9" nillable="true" ma:displayName="Sub-Category" ma:default="General" ma:format="Dropdown" ma:internalName="Sub_x002d_Category">
      <xsd:simpleType>
        <xsd:restriction base="dms:Choice">
          <xsd:enumeration value="C4E"/>
          <xsd:enumeration value="EA Council Presentations"/>
          <xsd:enumeration value="EA Council Minutes"/>
          <xsd:enumeration value="General"/>
          <xsd:enumeration value="Whitepapers"/>
        </xsd:restriction>
      </xsd:simpleType>
    </xsd:element>
    <xsd:element name="Description0" ma:index="10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Item 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A_x0020_Category xmlns="d43e6a4f-937d-4333-a484-cc64f5fd8c5e" xsi:nil="true"/>
    <Description0 xmlns="d43e6a4f-937d-4333-a484-cc64f5fd8c5e">The Getting Started Quick Reference Card (QRC) provides information to get architects up and running using the EMAF Secondary Tools (MS Office-based) for creating artifacts.</Description0>
    <Sub_x002d_Category xmlns="d43e6a4f-937d-4333-a484-cc64f5fd8c5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D4CF5-6F4C-4759-A6C1-3A31B75BA6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3e6a4f-937d-4333-a484-cc64f5fd8c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1B3715-76A2-4B57-AD26-8B38C48F02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C74333-8C7B-4417-A82D-F6A6186AE135}">
  <ds:schemaRefs>
    <ds:schemaRef ds:uri="http://schemas.microsoft.com/office/2006/metadata/properties"/>
    <ds:schemaRef ds:uri="http://schemas.microsoft.com/office/infopath/2007/PartnerControls"/>
    <ds:schemaRef ds:uri="d43e6a4f-937d-4333-a484-cc64f5fd8c5e"/>
  </ds:schemaRefs>
</ds:datastoreItem>
</file>

<file path=customXml/itemProps4.xml><?xml version="1.0" encoding="utf-8"?>
<ds:datastoreItem xmlns:ds="http://schemas.openxmlformats.org/officeDocument/2006/customXml" ds:itemID="{EAE4CBE2-0FFB-444B-9C4F-41E81BF99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EMAF Guide Template.dotx</Template>
  <TotalTime>180</TotalTime>
  <Pages>2</Pages>
  <Words>922</Words>
  <Characters>5262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Getting Started Quick Reference Card</vt:lpstr>
      <vt:lpstr>Introduction</vt:lpstr>
      <vt:lpstr>    EMAF Access and Tools</vt:lpstr>
      <vt:lpstr>        User Access</vt:lpstr>
      <vt:lpstr>        Tools</vt:lpstr>
      <vt:lpstr>        </vt:lpstr>
      <vt:lpstr>        Other Useful Information</vt:lpstr>
    </vt:vector>
  </TitlesOfParts>
  <Company>ExxonMobil</Company>
  <LinksUpToDate>false</LinksUpToDate>
  <CharactersWithSpaces>6172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 Quick Reference Card</dc:title>
  <dc:subject/>
  <dc:creator>Robinson, Jon /C</dc:creator>
  <cp:keywords/>
  <dc:description/>
  <cp:lastModifiedBy>Robinson, Jon /C</cp:lastModifiedBy>
  <cp:revision>18</cp:revision>
  <cp:lastPrinted>2020-04-20T22:03:00Z</cp:lastPrinted>
  <dcterms:created xsi:type="dcterms:W3CDTF">2020-04-02T17:20:00Z</dcterms:created>
  <dcterms:modified xsi:type="dcterms:W3CDTF">2021-10-20T17:19:00Z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0x010100090B982D2A1EDC47B06F271FF6B9DC94</vt:lpwstr>
  </property>
</Properties>
</file>