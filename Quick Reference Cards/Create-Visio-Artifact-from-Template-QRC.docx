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5ED" w:rsidRPr="004115ED" w:rsidRDefault="00BF1B89" w:rsidP="0044453D">
      <w:pPr>
        <w:pStyle w:val="Heading2"/>
        <w:rPr>
          <w:rStyle w:val="Heading1Char"/>
        </w:rPr>
      </w:pPr>
      <w:sdt>
        <w:sdtPr>
          <w:rPr>
            <w:rStyle w:val="Heading1Char"/>
          </w:rPr>
          <w:alias w:val="Title"/>
          <w:tag w:val=""/>
          <w:id w:val="115799214"/>
          <w:placeholder>
            <w:docPart w:val="92C1E39EE63841CFAF8988D6E1B2064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Heading1Char"/>
          </w:rPr>
        </w:sdtEndPr>
        <w:sdtContent>
          <w:r w:rsidR="002D0727">
            <w:rPr>
              <w:rStyle w:val="Heading1Char"/>
            </w:rPr>
            <w:t>Create Visio Artifact from Template (QRC)</w:t>
          </w:r>
        </w:sdtContent>
      </w:sdt>
    </w:p>
    <w:p w:rsidR="0044453D" w:rsidRDefault="004115ED" w:rsidP="0044453D">
      <w:pPr>
        <w:pStyle w:val="Heading2"/>
      </w:pPr>
      <w:r>
        <w:br/>
      </w:r>
      <w:r w:rsidR="0044453D">
        <w:t>Introduction</w:t>
      </w:r>
    </w:p>
    <w:p w:rsidR="009A387C" w:rsidRDefault="00A8120C">
      <w:r>
        <w:t xml:space="preserve">This QRC </w:t>
      </w:r>
      <w:bookmarkStart w:id="0" w:name="_GoBack"/>
      <w:r>
        <w:t>shows how two ways an architect can quickly create a new Visio artifact from an EMAF template.</w:t>
      </w:r>
      <w:bookmarkEnd w:id="0"/>
    </w:p>
    <w:p w:rsidR="00A8120C" w:rsidRDefault="00A8120C" w:rsidP="00A8120C">
      <w:pPr>
        <w:pStyle w:val="Heading2"/>
      </w:pPr>
      <w:r>
        <w:t xml:space="preserve">Instructions to </w:t>
      </w:r>
      <w:r>
        <w:t>Create Artifact from within Visio</w:t>
      </w:r>
    </w:p>
    <w:p w:rsidR="00A8120C" w:rsidRDefault="00A8120C" w:rsidP="00A8120C">
      <w:r>
        <w:t>From Visio</w:t>
      </w:r>
    </w:p>
    <w:p w:rsidR="00A8120C" w:rsidRDefault="00A8120C" w:rsidP="00A8120C">
      <w:pPr>
        <w:pStyle w:val="ListParagraph"/>
        <w:numPr>
          <w:ilvl w:val="0"/>
          <w:numId w:val="1"/>
        </w:numPr>
      </w:pPr>
      <w:r>
        <w:t xml:space="preserve">Click the </w:t>
      </w:r>
      <w:r w:rsidRPr="002F6D88">
        <w:rPr>
          <w:b/>
        </w:rPr>
        <w:t>File</w:t>
      </w:r>
      <w:r>
        <w:t xml:space="preserve"> Menu</w:t>
      </w:r>
    </w:p>
    <w:p w:rsidR="00A8120C" w:rsidRDefault="00A8120C" w:rsidP="00A8120C">
      <w:pPr>
        <w:ind w:left="720"/>
      </w:pPr>
      <w:r>
        <w:rPr>
          <w:noProof/>
        </w:rPr>
        <w:drawing>
          <wp:inline distT="0" distB="0" distL="0" distR="0" wp14:anchorId="2C004F6A" wp14:editId="22F35B6B">
            <wp:extent cx="5699760" cy="1402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sio-cfg-step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0C" w:rsidRDefault="00A8120C" w:rsidP="00A8120C">
      <w:pPr>
        <w:pStyle w:val="ListParagraph"/>
        <w:numPr>
          <w:ilvl w:val="0"/>
          <w:numId w:val="1"/>
        </w:numPr>
      </w:pPr>
      <w:r>
        <w:t xml:space="preserve">Click the </w:t>
      </w:r>
      <w:r w:rsidRPr="002F6D88">
        <w:rPr>
          <w:b/>
        </w:rPr>
        <w:t>New</w:t>
      </w:r>
      <w:r>
        <w:t xml:space="preserve"> Sub-menu, then click the </w:t>
      </w:r>
      <w:r w:rsidRPr="002F6D88">
        <w:rPr>
          <w:b/>
        </w:rPr>
        <w:t>CATEGORIES</w:t>
      </w:r>
      <w:r>
        <w:t xml:space="preserve"> link</w:t>
      </w:r>
    </w:p>
    <w:p w:rsidR="00A8120C" w:rsidRDefault="00A8120C" w:rsidP="00A8120C">
      <w:pPr>
        <w:ind w:left="720"/>
      </w:pPr>
      <w:r>
        <w:rPr>
          <w:noProof/>
        </w:rPr>
        <w:drawing>
          <wp:inline distT="0" distB="0" distL="0" distR="0" wp14:anchorId="6D06DD67" wp14:editId="3B68A7D6">
            <wp:extent cx="6299200" cy="3500721"/>
            <wp:effectExtent l="0" t="0" r="635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isio-cfg-step-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273" cy="350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0C" w:rsidRDefault="00A8120C" w:rsidP="00A8120C">
      <w:pPr>
        <w:pStyle w:val="ListParagraph"/>
        <w:numPr>
          <w:ilvl w:val="0"/>
          <w:numId w:val="1"/>
        </w:numPr>
      </w:pPr>
      <w:r>
        <w:t>Icons of installed custom / 3rd Party templates are listed</w:t>
      </w:r>
    </w:p>
    <w:p w:rsidR="00A8120C" w:rsidRDefault="00A8120C" w:rsidP="00A8120C">
      <w:pPr>
        <w:ind w:left="720"/>
      </w:pPr>
      <w:r>
        <w:t>Click on template to use</w:t>
      </w:r>
    </w:p>
    <w:p w:rsidR="00A8120C" w:rsidRDefault="00A8120C" w:rsidP="00A8120C">
      <w:pPr>
        <w:ind w:left="720"/>
      </w:pPr>
      <w:r>
        <w:rPr>
          <w:noProof/>
        </w:rPr>
        <w:lastRenderedPageBreak/>
        <w:drawing>
          <wp:inline distT="0" distB="0" distL="0" distR="0">
            <wp:extent cx="6286500" cy="498670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sio-cfg-step-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486" cy="498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0C" w:rsidRDefault="00A8120C" w:rsidP="00A8120C">
      <w:pPr>
        <w:pStyle w:val="Heading2"/>
      </w:pPr>
      <w:r>
        <w:t xml:space="preserve">Instructions to Create Artifact from within </w:t>
      </w:r>
      <w:r>
        <w:t>File Explorer</w:t>
      </w:r>
    </w:p>
    <w:p w:rsidR="00A8120C" w:rsidRPr="00A8120C" w:rsidRDefault="00A8120C" w:rsidP="00A8120C">
      <w:r>
        <w:t>From File Explorer</w:t>
      </w:r>
    </w:p>
    <w:p w:rsidR="00A8120C" w:rsidRDefault="00A8120C" w:rsidP="00A8120C">
      <w:pPr>
        <w:pStyle w:val="ListParagraph"/>
        <w:numPr>
          <w:ilvl w:val="0"/>
          <w:numId w:val="2"/>
        </w:numPr>
      </w:pPr>
      <w:r>
        <w:t>Navigate to Template folder</w:t>
      </w:r>
    </w:p>
    <w:p w:rsidR="00A8120C" w:rsidRDefault="00A8120C" w:rsidP="00A8120C">
      <w:pPr>
        <w:pStyle w:val="ListParagraph"/>
        <w:numPr>
          <w:ilvl w:val="1"/>
          <w:numId w:val="2"/>
        </w:numPr>
      </w:pPr>
      <w:r>
        <w:t>Via Quick Access</w:t>
      </w:r>
    </w:p>
    <w:p w:rsidR="00A8120C" w:rsidRDefault="00A8120C" w:rsidP="00A8120C">
      <w:pPr>
        <w:pStyle w:val="ListParagraph"/>
        <w:numPr>
          <w:ilvl w:val="0"/>
          <w:numId w:val="3"/>
        </w:numPr>
        <w:ind w:left="1800"/>
      </w:pPr>
      <w:r>
        <w:t xml:space="preserve">Click to open the </w:t>
      </w:r>
      <w:r w:rsidRPr="00A8120C">
        <w:rPr>
          <w:b/>
        </w:rPr>
        <w:t>Quick Access</w:t>
      </w:r>
      <w:r>
        <w:t xml:space="preserve"> branch</w:t>
      </w:r>
    </w:p>
    <w:p w:rsidR="00A8120C" w:rsidRDefault="00A8120C" w:rsidP="00A8120C">
      <w:pPr>
        <w:pStyle w:val="ListParagraph"/>
        <w:numPr>
          <w:ilvl w:val="0"/>
          <w:numId w:val="3"/>
        </w:numPr>
        <w:ind w:left="1800"/>
      </w:pPr>
      <w:r>
        <w:t xml:space="preserve">Click to open the </w:t>
      </w:r>
      <w:r w:rsidRPr="00A8120C">
        <w:rPr>
          <w:b/>
        </w:rPr>
        <w:t>My Templates</w:t>
      </w:r>
      <w:r>
        <w:t xml:space="preserve"> folder</w:t>
      </w:r>
    </w:p>
    <w:p w:rsidR="00A8120C" w:rsidRDefault="00A8120C" w:rsidP="00A8120C">
      <w:pPr>
        <w:pStyle w:val="ListParagraph"/>
        <w:ind w:left="1800"/>
      </w:pPr>
      <w:r>
        <w:rPr>
          <w:noProof/>
        </w:rPr>
        <w:drawing>
          <wp:inline distT="0" distB="0" distL="0" distR="0" wp14:anchorId="6B5BC473" wp14:editId="346F5E69">
            <wp:extent cx="1466925" cy="12446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0C" w:rsidRDefault="00A8120C" w:rsidP="00A8120C">
      <w:pPr>
        <w:pStyle w:val="ListParagraph"/>
        <w:ind w:left="1440"/>
      </w:pPr>
    </w:p>
    <w:p w:rsidR="00A8120C" w:rsidRDefault="00A8120C" w:rsidP="00A8120C">
      <w:pPr>
        <w:pStyle w:val="ListParagraph"/>
        <w:numPr>
          <w:ilvl w:val="1"/>
          <w:numId w:val="2"/>
        </w:numPr>
      </w:pPr>
      <w:r>
        <w:t>Via This PC</w:t>
      </w:r>
    </w:p>
    <w:p w:rsidR="00A8120C" w:rsidRDefault="00A8120C" w:rsidP="00A8120C">
      <w:pPr>
        <w:pStyle w:val="ListParagraph"/>
        <w:numPr>
          <w:ilvl w:val="0"/>
          <w:numId w:val="4"/>
        </w:numPr>
      </w:pPr>
      <w:r>
        <w:t xml:space="preserve">Click to open the </w:t>
      </w:r>
      <w:r w:rsidRPr="00A8120C">
        <w:rPr>
          <w:b/>
        </w:rPr>
        <w:t>Quick Access</w:t>
      </w:r>
      <w:r>
        <w:t xml:space="preserve"> branch</w:t>
      </w:r>
    </w:p>
    <w:p w:rsidR="00A8120C" w:rsidRDefault="00A8120C" w:rsidP="00A8120C">
      <w:pPr>
        <w:pStyle w:val="ListParagraph"/>
        <w:numPr>
          <w:ilvl w:val="0"/>
          <w:numId w:val="4"/>
        </w:numPr>
      </w:pPr>
      <w:r>
        <w:t xml:space="preserve">Click to open the </w:t>
      </w:r>
      <w:r>
        <w:rPr>
          <w:b/>
        </w:rPr>
        <w:t>Users</w:t>
      </w:r>
      <w:r>
        <w:t xml:space="preserve"> folder</w:t>
      </w:r>
    </w:p>
    <w:p w:rsidR="00A8120C" w:rsidRDefault="00A8120C" w:rsidP="00A8120C">
      <w:pPr>
        <w:pStyle w:val="ListParagraph"/>
        <w:numPr>
          <w:ilvl w:val="0"/>
          <w:numId w:val="4"/>
        </w:numPr>
      </w:pPr>
      <w:r>
        <w:t>Click to open the folder associated to your network Id</w:t>
      </w:r>
    </w:p>
    <w:p w:rsidR="00A8120C" w:rsidRDefault="00A8120C" w:rsidP="00A8120C">
      <w:pPr>
        <w:ind w:left="1800"/>
      </w:pPr>
      <w:r>
        <w:rPr>
          <w:noProof/>
        </w:rPr>
        <w:drawing>
          <wp:inline distT="0" distB="0" distL="0" distR="0" wp14:anchorId="14453F3C" wp14:editId="04F15B58">
            <wp:extent cx="1574881" cy="287669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4881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0C" w:rsidRDefault="00A8120C" w:rsidP="00A8120C">
      <w:pPr>
        <w:pStyle w:val="ListParagraph"/>
        <w:numPr>
          <w:ilvl w:val="0"/>
          <w:numId w:val="2"/>
        </w:numPr>
      </w:pPr>
      <w:r>
        <w:t>Create a new artifact</w:t>
      </w:r>
    </w:p>
    <w:p w:rsidR="00A8120C" w:rsidRDefault="00A8120C" w:rsidP="00017AA5">
      <w:pPr>
        <w:pStyle w:val="ListParagraph"/>
        <w:numPr>
          <w:ilvl w:val="1"/>
          <w:numId w:val="5"/>
        </w:numPr>
      </w:pPr>
      <w:r>
        <w:t>Scroll through the list of locally installed templates</w:t>
      </w:r>
    </w:p>
    <w:p w:rsidR="00017AA5" w:rsidRPr="00A8120C" w:rsidRDefault="00017AA5" w:rsidP="00017AA5">
      <w:pPr>
        <w:pStyle w:val="ListParagraph"/>
        <w:numPr>
          <w:ilvl w:val="1"/>
          <w:numId w:val="5"/>
        </w:numPr>
      </w:pPr>
      <w:r>
        <w:t>Double-click the template to open a new artifact within Visio</w:t>
      </w:r>
    </w:p>
    <w:p w:rsidR="00FE6B36" w:rsidRDefault="00017AA5" w:rsidP="00017AA5">
      <w:pPr>
        <w:ind w:left="1080"/>
      </w:pPr>
      <w:r>
        <w:rPr>
          <w:noProof/>
        </w:rPr>
        <w:drawing>
          <wp:inline distT="0" distB="0" distL="0" distR="0" wp14:anchorId="092918CE" wp14:editId="64383257">
            <wp:extent cx="4000706" cy="11049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B36" w:rsidSect="0044453D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B89" w:rsidRDefault="00BF1B89" w:rsidP="00FE6B36">
      <w:pPr>
        <w:spacing w:after="0" w:line="240" w:lineRule="auto"/>
      </w:pPr>
      <w:r>
        <w:separator/>
      </w:r>
    </w:p>
  </w:endnote>
  <w:endnote w:type="continuationSeparator" w:id="0">
    <w:p w:rsidR="00BF1B89" w:rsidRDefault="00BF1B89" w:rsidP="00FE6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87425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6B36" w:rsidRDefault="00FE6B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1B8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E6B36" w:rsidRDefault="00FE6B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B89" w:rsidRDefault="00BF1B89" w:rsidP="00FE6B36">
      <w:pPr>
        <w:spacing w:after="0" w:line="240" w:lineRule="auto"/>
      </w:pPr>
      <w:r>
        <w:separator/>
      </w:r>
    </w:p>
  </w:footnote>
  <w:footnote w:type="continuationSeparator" w:id="0">
    <w:p w:rsidR="00BF1B89" w:rsidRDefault="00BF1B89" w:rsidP="00FE6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53D" w:rsidRDefault="00FE6B36" w:rsidP="0044453D">
    <w:pPr>
      <w:pStyle w:val="Header"/>
      <w:tabs>
        <w:tab w:val="clear" w:pos="9360"/>
        <w:tab w:val="right" w:pos="10800"/>
      </w:tabs>
    </w:pPr>
    <w:r>
      <w:rPr>
        <w:noProof/>
      </w:rPr>
      <w:drawing>
        <wp:inline distT="0" distB="0" distL="0" distR="0">
          <wp:extent cx="473825" cy="473825"/>
          <wp:effectExtent l="0" t="0" r="254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MA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0408" cy="4804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4453D">
      <w:tab/>
    </w:r>
    <w:r w:rsidR="0044453D">
      <w:tab/>
    </w:r>
  </w:p>
  <w:p w:rsidR="00FE6B36" w:rsidRDefault="00FE6B36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659E6"/>
    <w:multiLevelType w:val="hybridMultilevel"/>
    <w:tmpl w:val="0BCCF01E"/>
    <w:lvl w:ilvl="0" w:tplc="A5B22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536A9"/>
    <w:multiLevelType w:val="hybridMultilevel"/>
    <w:tmpl w:val="3D64B1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7191DD1"/>
    <w:multiLevelType w:val="hybridMultilevel"/>
    <w:tmpl w:val="0AACBF9C"/>
    <w:lvl w:ilvl="0" w:tplc="A5B22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B59C2"/>
    <w:multiLevelType w:val="hybridMultilevel"/>
    <w:tmpl w:val="41CE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021C4"/>
    <w:multiLevelType w:val="hybridMultilevel"/>
    <w:tmpl w:val="24F4F6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27"/>
    <w:rsid w:val="00017AA5"/>
    <w:rsid w:val="00103EA8"/>
    <w:rsid w:val="0027585D"/>
    <w:rsid w:val="002D0727"/>
    <w:rsid w:val="004115ED"/>
    <w:rsid w:val="0044453D"/>
    <w:rsid w:val="00451B09"/>
    <w:rsid w:val="00490CC3"/>
    <w:rsid w:val="004C151B"/>
    <w:rsid w:val="00572D25"/>
    <w:rsid w:val="008A27ED"/>
    <w:rsid w:val="0096693F"/>
    <w:rsid w:val="009A387C"/>
    <w:rsid w:val="00A8120C"/>
    <w:rsid w:val="00BF1B89"/>
    <w:rsid w:val="00C33939"/>
    <w:rsid w:val="00D5499E"/>
    <w:rsid w:val="00FE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0163C9-5323-45E4-8AA6-A8F0857A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B36"/>
  </w:style>
  <w:style w:type="paragraph" w:styleId="Footer">
    <w:name w:val="footer"/>
    <w:basedOn w:val="Normal"/>
    <w:link w:val="FooterChar"/>
    <w:uiPriority w:val="99"/>
    <w:unhideWhenUsed/>
    <w:rsid w:val="00FE6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B36"/>
  </w:style>
  <w:style w:type="character" w:styleId="PlaceholderText">
    <w:name w:val="Placeholder Text"/>
    <w:basedOn w:val="DefaultParagraphFont"/>
    <w:uiPriority w:val="99"/>
    <w:semiHidden/>
    <w:rsid w:val="00FE6B36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445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53D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445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4445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4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1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bin5\LocalData\My%20Templates\Quick%20Reference%20Ca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C1E39EE63841CFAF8988D6E1B20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BA98B-2BC1-45DA-BD16-79862F9199FD}"/>
      </w:docPartPr>
      <w:docPartBody>
        <w:p w:rsidR="00000000" w:rsidRDefault="004742CE">
          <w:pPr>
            <w:pStyle w:val="92C1E39EE63841CFAF8988D6E1B20642"/>
          </w:pPr>
          <w:r w:rsidRPr="001931C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CE"/>
    <w:rsid w:val="0047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2C1E39EE63841CFAF8988D6E1B20642">
    <w:name w:val="92C1E39EE63841CFAF8988D6E1B206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0B982D2A1EDC47B06F271FF6B9DC94" ma:contentTypeVersion="3" ma:contentTypeDescription="Create a new document." ma:contentTypeScope="" ma:versionID="bd2db72f7bba59adf84a7caf633ad1f8">
  <xsd:schema xmlns:xsd="http://www.w3.org/2001/XMLSchema" xmlns:xs="http://www.w3.org/2001/XMLSchema" xmlns:p="http://schemas.microsoft.com/office/2006/metadata/properties" xmlns:ns2="d43e6a4f-937d-4333-a484-cc64f5fd8c5e" targetNamespace="http://schemas.microsoft.com/office/2006/metadata/properties" ma:root="true" ma:fieldsID="50bf9df07693bfa274fc82c3dfcf1512" ns2:_="">
    <xsd:import namespace="d43e6a4f-937d-4333-a484-cc64f5fd8c5e"/>
    <xsd:element name="properties">
      <xsd:complexType>
        <xsd:sequence>
          <xsd:element name="documentManagement">
            <xsd:complexType>
              <xsd:all>
                <xsd:element ref="ns2:EA_x0020_Category" minOccurs="0"/>
                <xsd:element ref="ns2:Sub_x002d_Category" minOccurs="0"/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e6a4f-937d-4333-a484-cc64f5fd8c5e" elementFormDefault="qualified">
    <xsd:import namespace="http://schemas.microsoft.com/office/2006/documentManagement/types"/>
    <xsd:import namespace="http://schemas.microsoft.com/office/infopath/2007/PartnerControls"/>
    <xsd:element name="EA_x0020_Category" ma:index="8" nillable="true" ma:displayName="Category" ma:format="Dropdown" ma:internalName="EA_x0020_Category">
      <xsd:simpleType>
        <xsd:restriction base="dms:Choice">
          <xsd:enumeration value="Architect Roles"/>
          <xsd:enumeration value="Architecture Assessment"/>
          <xsd:enumeration value="Capabilities"/>
          <xsd:enumeration value="Communication/MoC"/>
          <xsd:enumeration value="Development/Training/Enablement"/>
          <xsd:enumeration value="EA Capability"/>
          <xsd:enumeration value="Governance"/>
          <xsd:enumeration value="Principles/Mandates/Guardrails"/>
          <xsd:enumeration value="Reference Architecture"/>
        </xsd:restriction>
      </xsd:simpleType>
    </xsd:element>
    <xsd:element name="Sub_x002d_Category" ma:index="9" nillable="true" ma:displayName="Sub-Category" ma:default="General" ma:format="Dropdown" ma:internalName="Sub_x002d_Category">
      <xsd:simpleType>
        <xsd:restriction base="dms:Choice">
          <xsd:enumeration value="C4E"/>
          <xsd:enumeration value="EA Council Presentations"/>
          <xsd:enumeration value="EA Council Minutes"/>
          <xsd:enumeration value="General"/>
          <xsd:enumeration value="Whitepapers"/>
        </xsd:restriction>
      </xsd:simpleType>
    </xsd:element>
    <xsd:element name="Description0" ma:index="10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Item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d43e6a4f-937d-4333-a484-cc64f5fd8c5e">Shows how two ways an architect can quickly create a new Visio artifact from an EMAF template.</Description0>
    <Sub_x002d_Category xmlns="d43e6a4f-937d-4333-a484-cc64f5fd8c5e" xsi:nil="true"/>
    <EA_x0020_Category xmlns="d43e6a4f-937d-4333-a484-cc64f5fd8c5e" xsi:nil="true"/>
  </documentManagement>
</p:properties>
</file>

<file path=customXml/itemProps1.xml><?xml version="1.0" encoding="utf-8"?>
<ds:datastoreItem xmlns:ds="http://schemas.openxmlformats.org/officeDocument/2006/customXml" ds:itemID="{E5500FBE-99DD-48FE-BC9A-E913FF319B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E341E6-AC84-4DB5-A26D-AE0CB87EFD4A}"/>
</file>

<file path=customXml/itemProps3.xml><?xml version="1.0" encoding="utf-8"?>
<ds:datastoreItem xmlns:ds="http://schemas.openxmlformats.org/officeDocument/2006/customXml" ds:itemID="{18F939A2-23D2-4CE7-98B1-06AFA1795777}"/>
</file>

<file path=customXml/itemProps4.xml><?xml version="1.0" encoding="utf-8"?>
<ds:datastoreItem xmlns:ds="http://schemas.openxmlformats.org/officeDocument/2006/customXml" ds:itemID="{00642579-CA74-4312-9EFD-34047EB82460}"/>
</file>

<file path=docProps/app.xml><?xml version="1.0" encoding="utf-8"?>
<Properties xmlns="http://schemas.openxmlformats.org/officeDocument/2006/extended-properties" xmlns:vt="http://schemas.openxmlformats.org/officeDocument/2006/docPropsVTypes">
  <Template>Quick Reference Card Template.dotx</Template>
  <TotalTime>21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Create Visio Artifact from Template (QRC)</vt:lpstr>
      <vt:lpstr>    &lt;Create Visio Artifact from Template (QRC)&gt;</vt:lpstr>
      <vt:lpstr>    Introduction</vt:lpstr>
      <vt:lpstr>    Instructions to Create Artifact from within Visio</vt:lpstr>
      <vt:lpstr>    Instructions to Create Artifact from within File Explorer</vt:lpstr>
    </vt:vector>
  </TitlesOfParts>
  <Company>ExxonMobil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Visio Artifact from Template (QRC)</dc:title>
  <dc:subject/>
  <dc:creator>Robinson, Jon /C</dc:creator>
  <cp:keywords/>
  <dc:description/>
  <cp:lastModifiedBy>Robinson, Jon /C</cp:lastModifiedBy>
  <cp:revision>4</cp:revision>
  <cp:lastPrinted>2020-04-13T21:21:00Z</cp:lastPrinted>
  <dcterms:created xsi:type="dcterms:W3CDTF">2020-04-13T21:00:00Z</dcterms:created>
  <dcterms:modified xsi:type="dcterms:W3CDTF">2020-04-13T21:34:00Z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0x010100090B982D2A1EDC47B06F271FF6B9DC94</vt:lpwstr>
  </property>
</Properties>
</file>