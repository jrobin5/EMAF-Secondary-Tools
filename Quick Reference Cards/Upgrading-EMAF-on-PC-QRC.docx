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glossary/settings.xml" ContentType="application/vnd.openxmlformats-officedocument.wordprocessingml.setting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styles.xml" ContentType="application/vnd.openxmlformats-officedocument.wordprocessingml.styl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5ED" w:rsidRPr="004115ED" w:rsidRDefault="004B2A36" w:rsidP="0044453D">
      <w:pPr>
        <w:pStyle w:val="Heading2"/>
        <w:rPr>
          <w:rStyle w:val="Heading1Char"/>
        </w:rPr>
      </w:pPr>
      <w:sdt>
        <w:sdtPr>
          <w:rPr>
            <w:rStyle w:val="Heading1Char"/>
          </w:rPr>
          <w:alias w:val="Title"/>
          <w:tag w:val=""/>
          <w:id w:val="115799214"/>
          <w:placeholder>
            <w:docPart w:val="C98110F4A326456882865840765C846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rStyle w:val="Heading1Char"/>
          </w:rPr>
        </w:sdtEndPr>
        <w:sdtContent>
          <w:r w:rsidR="00307B4C">
            <w:rPr>
              <w:rStyle w:val="Heading1Char"/>
            </w:rPr>
            <w:t>Upgrading</w:t>
          </w:r>
          <w:r w:rsidR="00763CE9">
            <w:rPr>
              <w:rStyle w:val="Heading1Char"/>
            </w:rPr>
            <w:t xml:space="preserve"> EM</w:t>
          </w:r>
          <w:r w:rsidR="00307B4C">
            <w:rPr>
              <w:rStyle w:val="Heading1Char"/>
            </w:rPr>
            <w:t xml:space="preserve"> </w:t>
          </w:r>
          <w:r w:rsidR="00763CE9">
            <w:rPr>
              <w:rStyle w:val="Heading1Char"/>
            </w:rPr>
            <w:t>A</w:t>
          </w:r>
          <w:r w:rsidR="00307B4C">
            <w:rPr>
              <w:rStyle w:val="Heading1Char"/>
            </w:rPr>
            <w:t xml:space="preserve">rchitecture </w:t>
          </w:r>
          <w:r w:rsidR="00763CE9">
            <w:rPr>
              <w:rStyle w:val="Heading1Char"/>
            </w:rPr>
            <w:t>F</w:t>
          </w:r>
          <w:r w:rsidR="00307B4C">
            <w:rPr>
              <w:rStyle w:val="Heading1Char"/>
            </w:rPr>
            <w:t>ramework</w:t>
          </w:r>
          <w:r w:rsidR="00CB0093">
            <w:rPr>
              <w:rStyle w:val="Heading1Char"/>
            </w:rPr>
            <w:t xml:space="preserve"> (QRC)</w:t>
          </w:r>
        </w:sdtContent>
      </w:sdt>
    </w:p>
    <w:p w:rsidR="00BC2E52" w:rsidRDefault="004115ED" w:rsidP="00BC2E52">
      <w:pPr>
        <w:pStyle w:val="Heading2"/>
      </w:pPr>
      <w:r>
        <w:br/>
      </w:r>
      <w:r w:rsidR="00BC2E52">
        <w:t>Introduction</w:t>
      </w:r>
    </w:p>
    <w:p w:rsidR="00BC2E52" w:rsidRDefault="0002403D" w:rsidP="00763CE9">
      <w:r>
        <w:t xml:space="preserve">The </w:t>
      </w:r>
      <w:r w:rsidR="00307B4C">
        <w:t>Upgrading</w:t>
      </w:r>
      <w:r w:rsidR="00763CE9">
        <w:t xml:space="preserve"> EMAF </w:t>
      </w:r>
      <w:r w:rsidR="00BC2E52">
        <w:t xml:space="preserve">QRC </w:t>
      </w:r>
      <w:r w:rsidR="00DF42CD">
        <w:t>s</w:t>
      </w:r>
      <w:r w:rsidR="00DF42CD" w:rsidRPr="00DF42CD">
        <w:t xml:space="preserve">hows how to </w:t>
      </w:r>
      <w:r w:rsidR="00763CE9">
        <w:t xml:space="preserve">install the latest EMAF templates and stencils used </w:t>
      </w:r>
      <w:r w:rsidR="00BC2E52">
        <w:t xml:space="preserve">on </w:t>
      </w:r>
      <w:r w:rsidR="00763CE9">
        <w:t xml:space="preserve">to </w:t>
      </w:r>
      <w:r w:rsidR="00BC2E52">
        <w:t>ExxonMobil PCs.</w:t>
      </w:r>
      <w:r w:rsidR="00763CE9">
        <w:t xml:space="preserve"> If EMAF templates and stencils have never been installed, perform the </w:t>
      </w:r>
      <w:hyperlink r:id="rId8" w:history="1">
        <w:r w:rsidR="00763CE9" w:rsidRPr="00763CE9">
          <w:rPr>
            <w:rStyle w:val="Hyperlink"/>
          </w:rPr>
          <w:t>Getting Started QRC</w:t>
        </w:r>
      </w:hyperlink>
      <w:r w:rsidR="00763CE9">
        <w:t xml:space="preserve"> instead.</w:t>
      </w:r>
    </w:p>
    <w:p w:rsidR="00307B4C" w:rsidRDefault="00307B4C" w:rsidP="00763CE9">
      <w:r>
        <w:t xml:space="preserve">As this is a manual install, these instructions will ensure any retired templates are </w:t>
      </w:r>
      <w:bookmarkStart w:id="0" w:name="_GoBack"/>
      <w:bookmarkEnd w:id="0"/>
      <w:r>
        <w:t>removed.</w:t>
      </w:r>
    </w:p>
    <w:p w:rsidR="00763CE9" w:rsidRDefault="00763CE9" w:rsidP="00763CE9">
      <w:pPr>
        <w:pStyle w:val="Heading2"/>
      </w:pPr>
      <w:r>
        <w:t>Instructions</w:t>
      </w:r>
    </w:p>
    <w:p w:rsidR="00763CE9" w:rsidRDefault="00763CE9" w:rsidP="00763CE9">
      <w:pPr>
        <w:pStyle w:val="ListParagraph"/>
        <w:numPr>
          <w:ilvl w:val="0"/>
          <w:numId w:val="10"/>
        </w:numPr>
      </w:pPr>
      <w:r w:rsidRPr="00763CE9">
        <w:t>From</w:t>
      </w:r>
      <w:r w:rsidR="00307B4C">
        <w:t xml:space="preserve"> the</w:t>
      </w:r>
      <w:r w:rsidRPr="00763CE9">
        <w:t xml:space="preserve"> File Explorer, navigate to your network account LocalData folder --&gt; C:\Users\&lt;your-id&gt;\LocalData\My Templates directory and save to My Templates</w:t>
      </w:r>
    </w:p>
    <w:p w:rsidR="00763CE9" w:rsidRDefault="00763CE9" w:rsidP="00763CE9">
      <w:pPr>
        <w:pStyle w:val="ListParagraph"/>
      </w:pPr>
    </w:p>
    <w:p w:rsidR="00763CE9" w:rsidRDefault="00763CE9" w:rsidP="00763CE9">
      <w:pPr>
        <w:pStyle w:val="ListParagraph"/>
      </w:pPr>
      <w:r>
        <w:rPr>
          <w:noProof/>
        </w:rPr>
        <w:drawing>
          <wp:inline distT="0" distB="0" distL="0" distR="0" wp14:anchorId="16EBC8AE" wp14:editId="6E7E829D">
            <wp:extent cx="2533650" cy="19177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new-template-step-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E9" w:rsidRDefault="00763CE9" w:rsidP="00763CE9">
      <w:pPr>
        <w:pStyle w:val="ListParagraph"/>
      </w:pPr>
    </w:p>
    <w:p w:rsidR="00763CE9" w:rsidRDefault="00763CE9" w:rsidP="00763CE9">
      <w:pPr>
        <w:pStyle w:val="ListParagraph"/>
        <w:numPr>
          <w:ilvl w:val="0"/>
          <w:numId w:val="10"/>
        </w:numPr>
      </w:pPr>
      <w:r>
        <w:t>Select all templates by</w:t>
      </w:r>
    </w:p>
    <w:p w:rsidR="00763CE9" w:rsidRDefault="00763CE9" w:rsidP="00763CE9">
      <w:pPr>
        <w:pStyle w:val="ListParagraph"/>
        <w:numPr>
          <w:ilvl w:val="1"/>
          <w:numId w:val="10"/>
        </w:numPr>
      </w:pPr>
      <w:r>
        <w:t>Click on any template</w:t>
      </w:r>
    </w:p>
    <w:p w:rsidR="00763CE9" w:rsidRDefault="00763CE9" w:rsidP="00763CE9">
      <w:pPr>
        <w:pStyle w:val="ListParagraph"/>
        <w:ind w:left="1440"/>
      </w:pPr>
    </w:p>
    <w:p w:rsidR="00763CE9" w:rsidRDefault="00763CE9" w:rsidP="00763CE9">
      <w:pPr>
        <w:pStyle w:val="ListParagraph"/>
        <w:ind w:left="1440"/>
      </w:pPr>
      <w:r>
        <w:rPr>
          <w:noProof/>
        </w:rPr>
        <w:drawing>
          <wp:inline distT="0" distB="0" distL="0" distR="0" wp14:anchorId="15BB1458" wp14:editId="45083DC6">
            <wp:extent cx="4000706" cy="1657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165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CE9" w:rsidRDefault="00763CE9" w:rsidP="00763CE9">
      <w:pPr>
        <w:pStyle w:val="ListParagraph"/>
        <w:ind w:left="1440"/>
      </w:pPr>
    </w:p>
    <w:p w:rsidR="00763CE9" w:rsidRDefault="00763CE9" w:rsidP="00763CE9">
      <w:pPr>
        <w:pStyle w:val="ListParagraph"/>
        <w:numPr>
          <w:ilvl w:val="1"/>
          <w:numId w:val="10"/>
        </w:numPr>
      </w:pPr>
      <w:r>
        <w:t>Press Ctrl+A to select all templates in folder</w:t>
      </w:r>
    </w:p>
    <w:p w:rsidR="00307B4C" w:rsidRDefault="00307B4C" w:rsidP="00763CE9">
      <w:pPr>
        <w:pStyle w:val="ListParagraph"/>
        <w:numPr>
          <w:ilvl w:val="1"/>
          <w:numId w:val="10"/>
        </w:numPr>
      </w:pPr>
      <w:r>
        <w:t xml:space="preserve">Right mouse click any template to display pop-up menu, and click </w:t>
      </w:r>
      <w:r w:rsidRPr="00307B4C">
        <w:rPr>
          <w:b/>
        </w:rPr>
        <w:t>Delete</w:t>
      </w:r>
    </w:p>
    <w:p w:rsidR="00763CE9" w:rsidRPr="00763CE9" w:rsidRDefault="00763CE9" w:rsidP="00763CE9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525614BA" wp14:editId="6306E2D7">
            <wp:extent cx="4032457" cy="2375022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457" cy="2375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B4C" w:rsidRDefault="00307B4C" w:rsidP="00307B4C">
      <w:pPr>
        <w:pStyle w:val="ListParagraph"/>
      </w:pPr>
    </w:p>
    <w:p w:rsidR="00307B4C" w:rsidRDefault="00307B4C" w:rsidP="00307B4C">
      <w:pPr>
        <w:pStyle w:val="ListParagraph"/>
        <w:numPr>
          <w:ilvl w:val="0"/>
          <w:numId w:val="10"/>
        </w:numPr>
      </w:pPr>
      <w:r>
        <w:t xml:space="preserve">Execute the </w:t>
      </w:r>
      <w:hyperlink r:id="rId12" w:history="1">
        <w:r w:rsidRPr="00307B4C">
          <w:rPr>
            <w:rStyle w:val="Hyperlink"/>
          </w:rPr>
          <w:t>Adding New Visio Templates and Shapes QRC</w:t>
        </w:r>
      </w:hyperlink>
    </w:p>
    <w:p w:rsidR="00307B4C" w:rsidRDefault="00307B4C" w:rsidP="00307B4C">
      <w:pPr>
        <w:pStyle w:val="ListParagraph"/>
      </w:pPr>
    </w:p>
    <w:p w:rsidR="00763CE9" w:rsidRDefault="00763CE9" w:rsidP="00763CE9">
      <w:pPr>
        <w:ind w:left="720"/>
      </w:pPr>
    </w:p>
    <w:p w:rsidR="00763CE9" w:rsidRDefault="00763CE9" w:rsidP="00763CE9"/>
    <w:sectPr w:rsidR="00763CE9" w:rsidSect="0044453D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A36" w:rsidRDefault="004B2A36" w:rsidP="00FE6B36">
      <w:pPr>
        <w:spacing w:after="0" w:line="240" w:lineRule="auto"/>
      </w:pPr>
      <w:r>
        <w:separator/>
      </w:r>
    </w:p>
  </w:endnote>
  <w:endnote w:type="continuationSeparator" w:id="0">
    <w:p w:rsidR="004B2A36" w:rsidRDefault="004B2A36" w:rsidP="00FE6B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387425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6B36" w:rsidRDefault="00FE6B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A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6B36" w:rsidRDefault="00FE6B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A36" w:rsidRDefault="004B2A36" w:rsidP="00FE6B36">
      <w:pPr>
        <w:spacing w:after="0" w:line="240" w:lineRule="auto"/>
      </w:pPr>
      <w:r>
        <w:separator/>
      </w:r>
    </w:p>
  </w:footnote>
  <w:footnote w:type="continuationSeparator" w:id="0">
    <w:p w:rsidR="004B2A36" w:rsidRDefault="004B2A36" w:rsidP="00FE6B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4453D" w:rsidRDefault="00FE6B36" w:rsidP="0044453D">
    <w:pPr>
      <w:pStyle w:val="Header"/>
      <w:tabs>
        <w:tab w:val="clear" w:pos="9360"/>
        <w:tab w:val="right" w:pos="10800"/>
      </w:tabs>
    </w:pPr>
    <w:r>
      <w:rPr>
        <w:noProof/>
      </w:rPr>
      <w:drawing>
        <wp:inline distT="0" distB="0" distL="0" distR="0">
          <wp:extent cx="473825" cy="473825"/>
          <wp:effectExtent l="0" t="0" r="2540" b="254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MA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0408" cy="4804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44453D">
      <w:tab/>
    </w:r>
    <w:r w:rsidR="0044453D">
      <w:tab/>
    </w:r>
  </w:p>
  <w:p w:rsidR="00FE6B36" w:rsidRDefault="00FE6B36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FA4150"/>
    <w:multiLevelType w:val="hybridMultilevel"/>
    <w:tmpl w:val="B8E60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230E7"/>
    <w:multiLevelType w:val="hybridMultilevel"/>
    <w:tmpl w:val="8BDC0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F67A38"/>
    <w:multiLevelType w:val="hybridMultilevel"/>
    <w:tmpl w:val="372C15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67581C"/>
    <w:multiLevelType w:val="hybridMultilevel"/>
    <w:tmpl w:val="B3A65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9121D"/>
    <w:multiLevelType w:val="hybridMultilevel"/>
    <w:tmpl w:val="445AA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280E31"/>
    <w:multiLevelType w:val="hybridMultilevel"/>
    <w:tmpl w:val="53A2F5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80F95"/>
    <w:multiLevelType w:val="hybridMultilevel"/>
    <w:tmpl w:val="D7B0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00B59C2"/>
    <w:multiLevelType w:val="hybridMultilevel"/>
    <w:tmpl w:val="5FD4A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414015"/>
    <w:multiLevelType w:val="hybridMultilevel"/>
    <w:tmpl w:val="3EB4D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2474DA"/>
    <w:multiLevelType w:val="hybridMultilevel"/>
    <w:tmpl w:val="41163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3A357A"/>
    <w:multiLevelType w:val="hybridMultilevel"/>
    <w:tmpl w:val="7458C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doNotDisplayPageBoundaries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093"/>
    <w:rsid w:val="0002403D"/>
    <w:rsid w:val="001E7B4F"/>
    <w:rsid w:val="001F1B6D"/>
    <w:rsid w:val="0027585D"/>
    <w:rsid w:val="002F6D88"/>
    <w:rsid w:val="00307B4C"/>
    <w:rsid w:val="00352F30"/>
    <w:rsid w:val="003736D6"/>
    <w:rsid w:val="003929C7"/>
    <w:rsid w:val="003E06D5"/>
    <w:rsid w:val="004115ED"/>
    <w:rsid w:val="0044453D"/>
    <w:rsid w:val="00451B09"/>
    <w:rsid w:val="00490CC3"/>
    <w:rsid w:val="004B2A36"/>
    <w:rsid w:val="00763CE9"/>
    <w:rsid w:val="00780213"/>
    <w:rsid w:val="0080103C"/>
    <w:rsid w:val="008623A9"/>
    <w:rsid w:val="008A27ED"/>
    <w:rsid w:val="009039B9"/>
    <w:rsid w:val="0096693F"/>
    <w:rsid w:val="009A387C"/>
    <w:rsid w:val="00B951F0"/>
    <w:rsid w:val="00BA036C"/>
    <w:rsid w:val="00BC2E52"/>
    <w:rsid w:val="00C33939"/>
    <w:rsid w:val="00CB0093"/>
    <w:rsid w:val="00D5499E"/>
    <w:rsid w:val="00DF42CD"/>
    <w:rsid w:val="00F36961"/>
    <w:rsid w:val="00F60B1D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C51307-56DB-4238-9E84-944B29C9F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45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45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2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B36"/>
  </w:style>
  <w:style w:type="paragraph" w:styleId="Footer">
    <w:name w:val="footer"/>
    <w:basedOn w:val="Normal"/>
    <w:link w:val="FooterChar"/>
    <w:uiPriority w:val="99"/>
    <w:unhideWhenUsed/>
    <w:rsid w:val="00FE6B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B36"/>
  </w:style>
  <w:style w:type="character" w:styleId="PlaceholderText">
    <w:name w:val="Placeholder Text"/>
    <w:basedOn w:val="DefaultParagraphFont"/>
    <w:uiPriority w:val="99"/>
    <w:semiHidden/>
    <w:rsid w:val="00FE6B36"/>
    <w:rPr>
      <w:color w:val="80808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4445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453D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44453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445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C2E5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C2E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21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52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shareteam2.na.xom.com/sites/at/ea/Shared%20Documents/EM%20Architecture%20Framework/Architecture%20Guidelines%20Techniques/Quick%20Reference%20Cards/Getting-Started-QRC.docx" TargetMode="External"/><Relationship Id="rId13" Type="http://schemas.openxmlformats.org/officeDocument/2006/relationships/header" Target="header1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shareteam2.na.xom.com/sites/at/ea/Shared%20Documents/EM%20Architecture%20Framework/Architecture%20Guidelines%20Techniques/Quick%20Reference%20Cards/Adding-New-Visio-Templates-and-Shapes-QRC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bin5\LocalData\My%20Templates\Quick%20Reference%20Ca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98110F4A326456882865840765C84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0260E-F312-4E07-A564-67ADB27C9A6C}"/>
      </w:docPartPr>
      <w:docPartBody>
        <w:p w:rsidR="005F3522" w:rsidRDefault="00103342">
          <w:pPr>
            <w:pStyle w:val="C98110F4A326456882865840765C8464"/>
          </w:pPr>
          <w:r w:rsidRPr="001931C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42"/>
    <w:rsid w:val="00103342"/>
    <w:rsid w:val="0032742F"/>
    <w:rsid w:val="005F3522"/>
    <w:rsid w:val="008819B4"/>
    <w:rsid w:val="00AF533F"/>
    <w:rsid w:val="00F52D89"/>
    <w:rsid w:val="00F6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98110F4A326456882865840765C8464">
    <w:name w:val="C98110F4A326456882865840765C84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0B982D2A1EDC47B06F271FF6B9DC94" ma:contentTypeVersion="3" ma:contentTypeDescription="Create a new document." ma:contentTypeScope="" ma:versionID="bd2db72f7bba59adf84a7caf633ad1f8">
  <xsd:schema xmlns:xsd="http://www.w3.org/2001/XMLSchema" xmlns:xs="http://www.w3.org/2001/XMLSchema" xmlns:p="http://schemas.microsoft.com/office/2006/metadata/properties" xmlns:ns2="d43e6a4f-937d-4333-a484-cc64f5fd8c5e" targetNamespace="http://schemas.microsoft.com/office/2006/metadata/properties" ma:root="true" ma:fieldsID="50bf9df07693bfa274fc82c3dfcf1512" ns2:_="">
    <xsd:import namespace="d43e6a4f-937d-4333-a484-cc64f5fd8c5e"/>
    <xsd:element name="properties">
      <xsd:complexType>
        <xsd:sequence>
          <xsd:element name="documentManagement">
            <xsd:complexType>
              <xsd:all>
                <xsd:element ref="ns2:EA_x0020_Category" minOccurs="0"/>
                <xsd:element ref="ns2:Sub_x002d_Category" minOccurs="0"/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e6a4f-937d-4333-a484-cc64f5fd8c5e" elementFormDefault="qualified">
    <xsd:import namespace="http://schemas.microsoft.com/office/2006/documentManagement/types"/>
    <xsd:import namespace="http://schemas.microsoft.com/office/infopath/2007/PartnerControls"/>
    <xsd:element name="EA_x0020_Category" ma:index="8" nillable="true" ma:displayName="Category" ma:format="Dropdown" ma:internalName="EA_x0020_Category">
      <xsd:simpleType>
        <xsd:restriction base="dms:Choice">
          <xsd:enumeration value="Architect Roles"/>
          <xsd:enumeration value="Architecture Assessment"/>
          <xsd:enumeration value="Capabilities"/>
          <xsd:enumeration value="Communication/MoC"/>
          <xsd:enumeration value="Development/Training/Enablement"/>
          <xsd:enumeration value="EA Capability"/>
          <xsd:enumeration value="Governance"/>
          <xsd:enumeration value="Principles/Mandates/Guardrails"/>
          <xsd:enumeration value="Reference Architecture"/>
        </xsd:restriction>
      </xsd:simpleType>
    </xsd:element>
    <xsd:element name="Sub_x002d_Category" ma:index="9" nillable="true" ma:displayName="Sub-Category" ma:default="General" ma:format="Dropdown" ma:internalName="Sub_x002d_Category">
      <xsd:simpleType>
        <xsd:restriction base="dms:Choice">
          <xsd:enumeration value="C4E"/>
          <xsd:enumeration value="EA Council Presentations"/>
          <xsd:enumeration value="EA Council Minutes"/>
          <xsd:enumeration value="General"/>
          <xsd:enumeration value="Whitepapers"/>
        </xsd:restriction>
      </xsd:simpleType>
    </xsd:element>
    <xsd:element name="Description0" ma:index="10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Item Nam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A_x0020_Category xmlns="d43e6a4f-937d-4333-a484-cc64f5fd8c5e" xsi:nil="true"/>
    <Description0 xmlns="d43e6a4f-937d-4333-a484-cc64f5fd8c5e">The Upgrading EMAF QRC shows how to install the latest EMAF templates and stencils used on to ExxonMobil PCs.</Description0>
    <Sub_x002d_Category xmlns="d43e6a4f-937d-4333-a484-cc64f5fd8c5e">General</Sub_x002d_Category>
  </documentManagement>
</p:properties>
</file>

<file path=customXml/itemProps1.xml><?xml version="1.0" encoding="utf-8"?>
<ds:datastoreItem xmlns:ds="http://schemas.openxmlformats.org/officeDocument/2006/customXml" ds:itemID="{5B1AD0B5-3F44-44DA-BF5B-4D4FAA10B5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37FFA06-CDE4-4F5A-960D-C644446E43BC}"/>
</file>

<file path=customXml/itemProps3.xml><?xml version="1.0" encoding="utf-8"?>
<ds:datastoreItem xmlns:ds="http://schemas.openxmlformats.org/officeDocument/2006/customXml" ds:itemID="{22FF66A1-2D7D-449B-BADB-A5817A44C018}"/>
</file>

<file path=customXml/itemProps4.xml><?xml version="1.0" encoding="utf-8"?>
<ds:datastoreItem xmlns:ds="http://schemas.openxmlformats.org/officeDocument/2006/customXml" ds:itemID="{10517EE5-31E6-4144-93C2-D863587A3975}"/>
</file>

<file path=docProps/app.xml><?xml version="1.0" encoding="utf-8"?>
<Properties xmlns="http://schemas.openxmlformats.org/officeDocument/2006/extended-properties" xmlns:vt="http://schemas.openxmlformats.org/officeDocument/2006/docPropsVTypes">
  <Template>Quick Reference Card Template.dotx</Template>
  <TotalTime>79</TotalTime>
  <Pages>1</Pages>
  <Words>170</Words>
  <Characters>971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>Configure Visio (QRC)</vt:lpstr>
      <vt:lpstr>    &lt;Upgrade EMAF (QRC)&gt;</vt:lpstr>
      <vt:lpstr>    Introduction</vt:lpstr>
      <vt:lpstr>    Instructions</vt:lpstr>
    </vt:vector>
  </TitlesOfParts>
  <Company>ExxonMobil</Company>
  <LinksUpToDate>false</LinksUpToDate>
  <CharactersWithSpaces>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Upgrading EM Architecture Framework (QRC)</dc:title>
  <dc:subject/>
  <dc:creator>Robinson, Jon /C</dc:creator>
  <cp:keywords/>
  <dc:description/>
  <cp:lastModifiedBy>Robinson, Jon /C</cp:lastModifiedBy>
  <cp:revision>12</cp:revision>
  <dcterms:created xsi:type="dcterms:W3CDTF">2020-04-13T20:14:00Z</dcterms:created>
  <dcterms:modified xsi:type="dcterms:W3CDTF">2020-08-21T21:09:00Z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0x010100090B982D2A1EDC47B06F271FF6B9DC94</vt:lpwstr>
  </property>
</Properties>
</file>